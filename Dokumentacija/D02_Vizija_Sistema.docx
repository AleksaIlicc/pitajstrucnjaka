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592D" w14:textId="77777777" w:rsidR="00005649" w:rsidRPr="00BF7260" w:rsidRDefault="00005649" w:rsidP="00A3793A">
      <w:pPr>
        <w:pStyle w:val="Title"/>
        <w:jc w:val="right"/>
        <w:rPr>
          <w:lang w:val="sr-Latn-CS"/>
        </w:rPr>
      </w:pPr>
      <w:r w:rsidRPr="00BF7260">
        <w:rPr>
          <w:lang w:val="sr-Latn-CS"/>
        </w:rPr>
        <w:t>pitajStrucnjaka</w:t>
      </w:r>
    </w:p>
    <w:p w14:paraId="4540EBFD" w14:textId="77777777" w:rsidR="00005649" w:rsidRPr="00BF7260" w:rsidRDefault="00005649" w:rsidP="00A3793A">
      <w:pPr>
        <w:pStyle w:val="Title"/>
        <w:jc w:val="right"/>
        <w:rPr>
          <w:lang w:val="sr-Latn-CS"/>
        </w:rPr>
      </w:pPr>
      <w:r w:rsidRPr="00BF7260">
        <w:rPr>
          <w:lang w:val="sr-Latn-CS"/>
        </w:rPr>
        <w:t xml:space="preserve">Web aplikacija za </w:t>
      </w:r>
      <w:r w:rsidRPr="00BF7260">
        <w:t>konsultacije sa stručnjacima</w:t>
      </w:r>
    </w:p>
    <w:p w14:paraId="424AE99A" w14:textId="77777777" w:rsidR="00206E1F" w:rsidRPr="00BF7260" w:rsidRDefault="00206E1F" w:rsidP="00A3793A">
      <w:pPr>
        <w:pStyle w:val="Title"/>
        <w:jc w:val="right"/>
      </w:pPr>
      <w:r w:rsidRPr="00BF7260">
        <w:t xml:space="preserve"> </w:t>
      </w:r>
    </w:p>
    <w:p w14:paraId="4EF086CC" w14:textId="77777777" w:rsidR="00206E1F" w:rsidRPr="00BF7260" w:rsidRDefault="003372D3" w:rsidP="00A3793A">
      <w:pPr>
        <w:pStyle w:val="Title"/>
        <w:jc w:val="right"/>
      </w:pPr>
      <w:r w:rsidRPr="00BF7260">
        <w:t>Vizija sistema</w:t>
      </w:r>
    </w:p>
    <w:p w14:paraId="7C700F61" w14:textId="77777777" w:rsidR="00206E1F" w:rsidRPr="00BF7260" w:rsidRDefault="00206E1F" w:rsidP="00A3793A">
      <w:pPr>
        <w:pStyle w:val="Title"/>
        <w:jc w:val="right"/>
      </w:pPr>
    </w:p>
    <w:p w14:paraId="720B032E" w14:textId="1BC65416" w:rsidR="00206E1F" w:rsidRPr="00BF7260" w:rsidRDefault="003372D3" w:rsidP="00A3793A">
      <w:pPr>
        <w:pStyle w:val="Title"/>
        <w:jc w:val="right"/>
      </w:pPr>
      <w:r w:rsidRPr="00BF7260">
        <w:t>Verzija</w:t>
      </w:r>
      <w:r w:rsidR="00206E1F" w:rsidRPr="00BF7260">
        <w:t xml:space="preserve"> 1.</w:t>
      </w:r>
      <w:r w:rsidR="00A3793A">
        <w:t>2</w:t>
      </w:r>
    </w:p>
    <w:p w14:paraId="2B860129" w14:textId="77777777" w:rsidR="00206E1F" w:rsidRPr="00BF7260" w:rsidRDefault="00206E1F" w:rsidP="00211F69">
      <w:pPr>
        <w:pStyle w:val="Title"/>
        <w:sectPr w:rsidR="00206E1F" w:rsidRPr="00BF7260" w:rsidSect="00C75141">
          <w:headerReference w:type="default" r:id="rId8"/>
          <w:footerReference w:type="even" r:id="rId9"/>
          <w:pgSz w:w="12240" w:h="15840" w:code="1"/>
          <w:pgMar w:top="1440" w:right="1440" w:bottom="1440" w:left="1440" w:header="708" w:footer="708" w:gutter="0"/>
          <w:cols w:space="708"/>
          <w:vAlign w:val="center"/>
        </w:sectPr>
      </w:pPr>
    </w:p>
    <w:p w14:paraId="4EE748B4" w14:textId="77777777" w:rsidR="00206E1F" w:rsidRPr="00BF7260" w:rsidRDefault="003372D3" w:rsidP="00211F69">
      <w:pPr>
        <w:pStyle w:val="Title"/>
      </w:pPr>
      <w:r w:rsidRPr="00BF7260">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773"/>
        <w:gridCol w:w="3123"/>
        <w:gridCol w:w="2304"/>
      </w:tblGrid>
      <w:tr w:rsidR="00206E1F" w:rsidRPr="00BF7260" w14:paraId="113B8FD2" w14:textId="77777777" w:rsidTr="00F37849">
        <w:tc>
          <w:tcPr>
            <w:tcW w:w="2304" w:type="dxa"/>
          </w:tcPr>
          <w:p w14:paraId="19DCEDD2" w14:textId="77777777" w:rsidR="00206E1F" w:rsidRPr="00BF7260" w:rsidRDefault="003372D3" w:rsidP="00211F69">
            <w:pPr>
              <w:pStyle w:val="Tabletext"/>
            </w:pPr>
            <w:r w:rsidRPr="00BF7260">
              <w:t>Datum</w:t>
            </w:r>
          </w:p>
        </w:tc>
        <w:tc>
          <w:tcPr>
            <w:tcW w:w="1773" w:type="dxa"/>
          </w:tcPr>
          <w:p w14:paraId="4B9C4F41" w14:textId="77777777" w:rsidR="00206E1F" w:rsidRPr="00BF7260" w:rsidRDefault="003372D3" w:rsidP="00211F69">
            <w:pPr>
              <w:pStyle w:val="Tabletext"/>
            </w:pPr>
            <w:r w:rsidRPr="00BF7260">
              <w:t>Verzija</w:t>
            </w:r>
          </w:p>
        </w:tc>
        <w:tc>
          <w:tcPr>
            <w:tcW w:w="3123" w:type="dxa"/>
          </w:tcPr>
          <w:p w14:paraId="469952C5" w14:textId="77777777" w:rsidR="00206E1F" w:rsidRPr="00BF7260" w:rsidRDefault="003372D3" w:rsidP="00211F69">
            <w:pPr>
              <w:pStyle w:val="Tabletext"/>
            </w:pPr>
            <w:r w:rsidRPr="00BF7260">
              <w:t>Opis</w:t>
            </w:r>
          </w:p>
        </w:tc>
        <w:tc>
          <w:tcPr>
            <w:tcW w:w="2304" w:type="dxa"/>
          </w:tcPr>
          <w:p w14:paraId="03092776" w14:textId="77777777" w:rsidR="00206E1F" w:rsidRPr="00BF7260" w:rsidRDefault="003372D3" w:rsidP="00211F69">
            <w:pPr>
              <w:pStyle w:val="Tabletext"/>
            </w:pPr>
            <w:r w:rsidRPr="00BF7260">
              <w:t>Autor</w:t>
            </w:r>
          </w:p>
        </w:tc>
      </w:tr>
      <w:tr w:rsidR="003372D3" w:rsidRPr="00BF7260" w14:paraId="40CD3DA3" w14:textId="77777777" w:rsidTr="00F37849">
        <w:tc>
          <w:tcPr>
            <w:tcW w:w="2304" w:type="dxa"/>
          </w:tcPr>
          <w:p w14:paraId="35091660" w14:textId="716BE58B" w:rsidR="003372D3" w:rsidRPr="00BF7260" w:rsidRDefault="00005649" w:rsidP="00211F69">
            <w:pPr>
              <w:pStyle w:val="Tabletext"/>
            </w:pPr>
            <w:r w:rsidRPr="00BF7260">
              <w:t>07.03.2024.</w:t>
            </w:r>
          </w:p>
        </w:tc>
        <w:tc>
          <w:tcPr>
            <w:tcW w:w="1773" w:type="dxa"/>
          </w:tcPr>
          <w:p w14:paraId="38AC3C5D" w14:textId="77777777" w:rsidR="003372D3" w:rsidRPr="00BF7260" w:rsidRDefault="003372D3" w:rsidP="00211F69">
            <w:pPr>
              <w:pStyle w:val="Tabletext"/>
            </w:pPr>
            <w:r w:rsidRPr="00BF7260">
              <w:t>1.0</w:t>
            </w:r>
          </w:p>
        </w:tc>
        <w:tc>
          <w:tcPr>
            <w:tcW w:w="3123" w:type="dxa"/>
          </w:tcPr>
          <w:p w14:paraId="3EB3FD05" w14:textId="77777777" w:rsidR="006D324F" w:rsidRPr="00BF7260" w:rsidRDefault="00005649" w:rsidP="006D324F">
            <w:pPr>
              <w:pStyle w:val="NoSpacing"/>
              <w:rPr>
                <w:rFonts w:ascii="Arial" w:hAnsi="Arial" w:cs="Arial"/>
                <w:lang w:val="sr-Latn-RS"/>
              </w:rPr>
            </w:pPr>
            <w:r w:rsidRPr="00BF7260">
              <w:rPr>
                <w:rFonts w:ascii="Arial" w:hAnsi="Arial" w:cs="Arial"/>
                <w:lang w:val="sr-Latn-RS"/>
              </w:rPr>
              <w:t>Inicijalna verzija</w:t>
            </w:r>
            <w:r w:rsidR="006D324F" w:rsidRPr="00BF7260">
              <w:rPr>
                <w:rFonts w:ascii="Arial" w:hAnsi="Arial" w:cs="Arial"/>
                <w:lang w:val="sr-Latn-RS"/>
              </w:rPr>
              <w:t xml:space="preserve">, </w:t>
            </w:r>
          </w:p>
          <w:p w14:paraId="42948D4F" w14:textId="60BC9BDB" w:rsidR="003372D3" w:rsidRPr="00BF7260" w:rsidRDefault="006D324F" w:rsidP="006D324F">
            <w:pPr>
              <w:pStyle w:val="NoSpacing"/>
              <w:rPr>
                <w:rFonts w:ascii="Arial" w:hAnsi="Arial" w:cs="Arial"/>
                <w:lang w:val="sr-Latn-RS"/>
              </w:rPr>
            </w:pPr>
            <w:r w:rsidRPr="00BF7260">
              <w:rPr>
                <w:rFonts w:ascii="Arial" w:hAnsi="Arial" w:cs="Arial"/>
                <w:lang w:val="sr-Latn-RS"/>
              </w:rPr>
              <w:t>odrađeno do poglavlja 6.1</w:t>
            </w:r>
          </w:p>
        </w:tc>
        <w:tc>
          <w:tcPr>
            <w:tcW w:w="2304" w:type="dxa"/>
          </w:tcPr>
          <w:p w14:paraId="57FDDB27" w14:textId="7C2DA426" w:rsidR="003372D3" w:rsidRPr="00BF7260" w:rsidRDefault="00005649" w:rsidP="00211F69">
            <w:pPr>
              <w:pStyle w:val="Tabletext"/>
            </w:pPr>
            <w:r w:rsidRPr="00BF7260">
              <w:t>Aleksa</w:t>
            </w:r>
          </w:p>
        </w:tc>
      </w:tr>
      <w:tr w:rsidR="003372D3" w:rsidRPr="00BF7260" w14:paraId="0E80D912" w14:textId="77777777" w:rsidTr="00F37849">
        <w:tc>
          <w:tcPr>
            <w:tcW w:w="2304" w:type="dxa"/>
          </w:tcPr>
          <w:p w14:paraId="1CC26138" w14:textId="38BD7D08" w:rsidR="003372D3" w:rsidRPr="00BF7260" w:rsidRDefault="00A72D7B" w:rsidP="00211F69">
            <w:pPr>
              <w:pStyle w:val="Tabletext"/>
            </w:pPr>
            <w:r w:rsidRPr="00BF7260">
              <w:t>08.03.2024.</w:t>
            </w:r>
          </w:p>
        </w:tc>
        <w:tc>
          <w:tcPr>
            <w:tcW w:w="1773" w:type="dxa"/>
          </w:tcPr>
          <w:p w14:paraId="6818745D" w14:textId="6E8669D7" w:rsidR="003372D3" w:rsidRPr="00BF7260" w:rsidRDefault="00A72D7B" w:rsidP="00211F69">
            <w:pPr>
              <w:pStyle w:val="Tabletext"/>
            </w:pPr>
            <w:r w:rsidRPr="00BF7260">
              <w:t>1.1</w:t>
            </w:r>
          </w:p>
        </w:tc>
        <w:tc>
          <w:tcPr>
            <w:tcW w:w="3123" w:type="dxa"/>
          </w:tcPr>
          <w:p w14:paraId="4264F3B7" w14:textId="77777777" w:rsidR="003372D3" w:rsidRPr="00BF7260" w:rsidRDefault="00F37849" w:rsidP="00CF39B5">
            <w:pPr>
              <w:pStyle w:val="Tabletext"/>
              <w:spacing w:after="0"/>
              <w:ind w:left="0"/>
            </w:pPr>
            <w:r w:rsidRPr="00BF7260">
              <w:t>Dopunjena verzija</w:t>
            </w:r>
          </w:p>
          <w:p w14:paraId="0D34F785" w14:textId="10BAC1D6" w:rsidR="00F37849" w:rsidRPr="00BF7260" w:rsidRDefault="00F37849" w:rsidP="00CF39B5">
            <w:pPr>
              <w:pStyle w:val="Tabletext"/>
              <w:spacing w:after="0"/>
              <w:ind w:left="0"/>
            </w:pPr>
            <w:r w:rsidRPr="00BF7260">
              <w:t>odra</w:t>
            </w:r>
            <w:r w:rsidR="00BD2891">
              <w:t>đ</w:t>
            </w:r>
            <w:r w:rsidRPr="00BF7260">
              <w:t>eno do poglavlja 9.0</w:t>
            </w:r>
          </w:p>
        </w:tc>
        <w:tc>
          <w:tcPr>
            <w:tcW w:w="2304" w:type="dxa"/>
          </w:tcPr>
          <w:p w14:paraId="440853BA" w14:textId="3E595890" w:rsidR="003372D3" w:rsidRPr="00BF7260" w:rsidRDefault="00A72D7B" w:rsidP="00211F69">
            <w:pPr>
              <w:pStyle w:val="Tabletext"/>
            </w:pPr>
            <w:r w:rsidRPr="00BF7260">
              <w:t>Anđela Mia</w:t>
            </w:r>
          </w:p>
        </w:tc>
      </w:tr>
      <w:tr w:rsidR="003372D3" w:rsidRPr="00BF7260" w14:paraId="6ABC5DEA" w14:textId="77777777" w:rsidTr="00F37849">
        <w:tc>
          <w:tcPr>
            <w:tcW w:w="2304" w:type="dxa"/>
          </w:tcPr>
          <w:p w14:paraId="00143A7F" w14:textId="0E20D25B" w:rsidR="003372D3" w:rsidRPr="00BF7260" w:rsidRDefault="00BF7260" w:rsidP="00211F69">
            <w:pPr>
              <w:pStyle w:val="Tabletext"/>
            </w:pPr>
            <w:r>
              <w:t>09.03.2024.</w:t>
            </w:r>
          </w:p>
        </w:tc>
        <w:tc>
          <w:tcPr>
            <w:tcW w:w="1773" w:type="dxa"/>
          </w:tcPr>
          <w:p w14:paraId="2314BB08" w14:textId="6C79AD1A" w:rsidR="003372D3" w:rsidRPr="00BF7260" w:rsidRDefault="00BF7260" w:rsidP="00211F69">
            <w:pPr>
              <w:pStyle w:val="Tabletext"/>
            </w:pPr>
            <w:r>
              <w:t>1.2</w:t>
            </w:r>
          </w:p>
        </w:tc>
        <w:tc>
          <w:tcPr>
            <w:tcW w:w="3123" w:type="dxa"/>
          </w:tcPr>
          <w:p w14:paraId="6D57F1C7" w14:textId="2C8DA58B" w:rsidR="003372D3" w:rsidRPr="00BF7260" w:rsidRDefault="00BF7260" w:rsidP="00BF7260">
            <w:pPr>
              <w:pStyle w:val="NoSpacing"/>
              <w:rPr>
                <w:rFonts w:ascii="Arial" w:hAnsi="Arial" w:cs="Arial"/>
              </w:rPr>
            </w:pPr>
            <w:r w:rsidRPr="00BF7260">
              <w:rPr>
                <w:rFonts w:ascii="Arial" w:hAnsi="Arial" w:cs="Arial"/>
              </w:rPr>
              <w:t>Finalna verzija</w:t>
            </w:r>
          </w:p>
        </w:tc>
        <w:tc>
          <w:tcPr>
            <w:tcW w:w="2304" w:type="dxa"/>
          </w:tcPr>
          <w:p w14:paraId="61E35EE5" w14:textId="056CD0CD" w:rsidR="003372D3" w:rsidRPr="00BF7260" w:rsidRDefault="00BF7260" w:rsidP="00211F69">
            <w:pPr>
              <w:pStyle w:val="Tabletext"/>
            </w:pPr>
            <w:r>
              <w:t>Filip</w:t>
            </w:r>
          </w:p>
        </w:tc>
      </w:tr>
      <w:tr w:rsidR="003372D3" w:rsidRPr="00BF7260" w14:paraId="3959CD65" w14:textId="77777777" w:rsidTr="00F37849">
        <w:tc>
          <w:tcPr>
            <w:tcW w:w="2304" w:type="dxa"/>
          </w:tcPr>
          <w:p w14:paraId="576BDB55" w14:textId="77777777" w:rsidR="003372D3" w:rsidRPr="00BF7260" w:rsidRDefault="003372D3" w:rsidP="00211F69">
            <w:pPr>
              <w:pStyle w:val="Tabletext"/>
            </w:pPr>
          </w:p>
        </w:tc>
        <w:tc>
          <w:tcPr>
            <w:tcW w:w="1773" w:type="dxa"/>
          </w:tcPr>
          <w:p w14:paraId="5FCA3959" w14:textId="77777777" w:rsidR="003372D3" w:rsidRPr="00BF7260" w:rsidRDefault="003372D3" w:rsidP="00211F69">
            <w:pPr>
              <w:pStyle w:val="Tabletext"/>
            </w:pPr>
          </w:p>
        </w:tc>
        <w:tc>
          <w:tcPr>
            <w:tcW w:w="3123" w:type="dxa"/>
          </w:tcPr>
          <w:p w14:paraId="6C06F3A1" w14:textId="77777777" w:rsidR="003372D3" w:rsidRPr="00BF7260" w:rsidRDefault="003372D3" w:rsidP="00211F69">
            <w:pPr>
              <w:pStyle w:val="Tabletext"/>
            </w:pPr>
          </w:p>
        </w:tc>
        <w:tc>
          <w:tcPr>
            <w:tcW w:w="2304" w:type="dxa"/>
          </w:tcPr>
          <w:p w14:paraId="61BD61B2" w14:textId="77777777" w:rsidR="003372D3" w:rsidRPr="00BF7260" w:rsidRDefault="003372D3" w:rsidP="00211F69">
            <w:pPr>
              <w:pStyle w:val="Tabletext"/>
            </w:pPr>
          </w:p>
        </w:tc>
      </w:tr>
    </w:tbl>
    <w:p w14:paraId="45296C77" w14:textId="77777777" w:rsidR="00206E1F" w:rsidRPr="00BF7260" w:rsidRDefault="00206E1F" w:rsidP="00211F69"/>
    <w:p w14:paraId="6132E3BA" w14:textId="77777777" w:rsidR="00206E1F" w:rsidRPr="00BF7260" w:rsidRDefault="00206E1F" w:rsidP="00211F69">
      <w:pPr>
        <w:pStyle w:val="Title"/>
      </w:pPr>
      <w:r w:rsidRPr="00BF7260">
        <w:br w:type="page"/>
      </w:r>
      <w:r w:rsidR="003372D3" w:rsidRPr="00BF7260">
        <w:lastRenderedPageBreak/>
        <w:t>Sadržaj</w:t>
      </w:r>
    </w:p>
    <w:p w14:paraId="5A0C63E4" w14:textId="6808081A" w:rsidR="006B1373" w:rsidRDefault="00BF7260">
      <w:pPr>
        <w:pStyle w:val="TOC1"/>
        <w:tabs>
          <w:tab w:val="left" w:pos="400"/>
          <w:tab w:val="right" w:leader="dot" w:pos="9350"/>
        </w:tabs>
        <w:rPr>
          <w:rFonts w:eastAsiaTheme="minorEastAsia" w:cstheme="minorBidi"/>
          <w:b w:val="0"/>
          <w:bCs w:val="0"/>
          <w:caps w:val="0"/>
          <w:noProof/>
          <w:kern w:val="2"/>
          <w:sz w:val="22"/>
          <w:szCs w:val="22"/>
          <w:lang w:val="en-US" w:eastAsia="en-US"/>
          <w14:ligatures w14:val="standardContextual"/>
        </w:rPr>
      </w:pPr>
      <w:r w:rsidRPr="00BF7260">
        <w:rPr>
          <w:rFonts w:ascii="Arial" w:hAnsi="Arial" w:cs="Arial"/>
          <w:b w:val="0"/>
          <w:bCs w:val="0"/>
          <w:sz w:val="24"/>
        </w:rPr>
        <w:fldChar w:fldCharType="begin"/>
      </w:r>
      <w:r w:rsidRPr="00BF7260">
        <w:rPr>
          <w:rFonts w:ascii="Arial" w:hAnsi="Arial" w:cs="Arial"/>
          <w:b w:val="0"/>
          <w:bCs w:val="0"/>
          <w:sz w:val="24"/>
        </w:rPr>
        <w:instrText xml:space="preserve"> TOC \o "1-3" </w:instrText>
      </w:r>
      <w:r w:rsidRPr="00BF7260">
        <w:rPr>
          <w:rFonts w:ascii="Arial" w:hAnsi="Arial" w:cs="Arial"/>
          <w:b w:val="0"/>
          <w:bCs w:val="0"/>
          <w:sz w:val="24"/>
        </w:rPr>
        <w:fldChar w:fldCharType="separate"/>
      </w:r>
      <w:r w:rsidR="006B1373">
        <w:rPr>
          <w:noProof/>
        </w:rPr>
        <w:t>1.</w:t>
      </w:r>
      <w:r w:rsidR="006B1373">
        <w:rPr>
          <w:rFonts w:eastAsiaTheme="minorEastAsia" w:cstheme="minorBidi"/>
          <w:b w:val="0"/>
          <w:bCs w:val="0"/>
          <w:caps w:val="0"/>
          <w:noProof/>
          <w:kern w:val="2"/>
          <w:sz w:val="22"/>
          <w:szCs w:val="22"/>
          <w:lang w:val="en-US" w:eastAsia="en-US"/>
          <w14:ligatures w14:val="standardContextual"/>
        </w:rPr>
        <w:tab/>
      </w:r>
      <w:r w:rsidR="006B1373">
        <w:rPr>
          <w:noProof/>
        </w:rPr>
        <w:t>Cilj dokumenta</w:t>
      </w:r>
      <w:r w:rsidR="006B1373">
        <w:rPr>
          <w:noProof/>
        </w:rPr>
        <w:tab/>
      </w:r>
      <w:r w:rsidR="006B1373">
        <w:rPr>
          <w:noProof/>
        </w:rPr>
        <w:fldChar w:fldCharType="begin"/>
      </w:r>
      <w:r w:rsidR="006B1373">
        <w:rPr>
          <w:noProof/>
        </w:rPr>
        <w:instrText xml:space="preserve"> PAGEREF _Toc160907745 \h </w:instrText>
      </w:r>
      <w:r w:rsidR="006B1373">
        <w:rPr>
          <w:noProof/>
        </w:rPr>
      </w:r>
      <w:r w:rsidR="006B1373">
        <w:rPr>
          <w:noProof/>
        </w:rPr>
        <w:fldChar w:fldCharType="separate"/>
      </w:r>
      <w:r w:rsidR="006B1373">
        <w:rPr>
          <w:noProof/>
        </w:rPr>
        <w:t>5</w:t>
      </w:r>
      <w:r w:rsidR="006B1373">
        <w:rPr>
          <w:noProof/>
        </w:rPr>
        <w:fldChar w:fldCharType="end"/>
      </w:r>
    </w:p>
    <w:p w14:paraId="2860F779" w14:textId="7F1FE281" w:rsidR="006B1373" w:rsidRDefault="006B1373">
      <w:pPr>
        <w:pStyle w:val="TOC1"/>
        <w:tabs>
          <w:tab w:val="left" w:pos="4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2.</w:t>
      </w:r>
      <w:r>
        <w:rPr>
          <w:rFonts w:eastAsiaTheme="minorEastAsia" w:cstheme="minorBidi"/>
          <w:b w:val="0"/>
          <w:bCs w:val="0"/>
          <w:caps w:val="0"/>
          <w:noProof/>
          <w:kern w:val="2"/>
          <w:sz w:val="22"/>
          <w:szCs w:val="22"/>
          <w:lang w:val="en-US" w:eastAsia="en-US"/>
          <w14:ligatures w14:val="standardContextual"/>
        </w:rPr>
        <w:tab/>
      </w:r>
      <w:r>
        <w:rPr>
          <w:noProof/>
        </w:rPr>
        <w:t>Opseg dokumenta</w:t>
      </w:r>
      <w:r>
        <w:rPr>
          <w:noProof/>
        </w:rPr>
        <w:tab/>
      </w:r>
      <w:r>
        <w:rPr>
          <w:noProof/>
        </w:rPr>
        <w:fldChar w:fldCharType="begin"/>
      </w:r>
      <w:r>
        <w:rPr>
          <w:noProof/>
        </w:rPr>
        <w:instrText xml:space="preserve"> PAGEREF _Toc160907746 \h </w:instrText>
      </w:r>
      <w:r>
        <w:rPr>
          <w:noProof/>
        </w:rPr>
      </w:r>
      <w:r>
        <w:rPr>
          <w:noProof/>
        </w:rPr>
        <w:fldChar w:fldCharType="separate"/>
      </w:r>
      <w:r>
        <w:rPr>
          <w:noProof/>
        </w:rPr>
        <w:t>5</w:t>
      </w:r>
      <w:r>
        <w:rPr>
          <w:noProof/>
        </w:rPr>
        <w:fldChar w:fldCharType="end"/>
      </w:r>
    </w:p>
    <w:p w14:paraId="2B02A809" w14:textId="7862A284" w:rsidR="006B1373" w:rsidRDefault="006B1373">
      <w:pPr>
        <w:pStyle w:val="TOC1"/>
        <w:tabs>
          <w:tab w:val="left" w:pos="4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3.</w:t>
      </w:r>
      <w:r>
        <w:rPr>
          <w:rFonts w:eastAsiaTheme="minorEastAsia" w:cstheme="minorBidi"/>
          <w:b w:val="0"/>
          <w:bCs w:val="0"/>
          <w:caps w:val="0"/>
          <w:noProof/>
          <w:kern w:val="2"/>
          <w:sz w:val="22"/>
          <w:szCs w:val="22"/>
          <w:lang w:val="en-US" w:eastAsia="en-US"/>
          <w14:ligatures w14:val="standardContextual"/>
        </w:rPr>
        <w:tab/>
      </w:r>
      <w:r>
        <w:rPr>
          <w:noProof/>
        </w:rPr>
        <w:t>Reference</w:t>
      </w:r>
      <w:r>
        <w:rPr>
          <w:noProof/>
        </w:rPr>
        <w:tab/>
      </w:r>
      <w:r>
        <w:rPr>
          <w:noProof/>
        </w:rPr>
        <w:fldChar w:fldCharType="begin"/>
      </w:r>
      <w:r>
        <w:rPr>
          <w:noProof/>
        </w:rPr>
        <w:instrText xml:space="preserve"> PAGEREF _Toc160907747 \h </w:instrText>
      </w:r>
      <w:r>
        <w:rPr>
          <w:noProof/>
        </w:rPr>
      </w:r>
      <w:r>
        <w:rPr>
          <w:noProof/>
        </w:rPr>
        <w:fldChar w:fldCharType="separate"/>
      </w:r>
      <w:r>
        <w:rPr>
          <w:noProof/>
        </w:rPr>
        <w:t>5</w:t>
      </w:r>
      <w:r>
        <w:rPr>
          <w:noProof/>
        </w:rPr>
        <w:fldChar w:fldCharType="end"/>
      </w:r>
    </w:p>
    <w:p w14:paraId="1FF53B43" w14:textId="15D60763" w:rsidR="006B1373" w:rsidRDefault="006B1373">
      <w:pPr>
        <w:pStyle w:val="TOC1"/>
        <w:tabs>
          <w:tab w:val="left" w:pos="4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4.</w:t>
      </w:r>
      <w:r>
        <w:rPr>
          <w:rFonts w:eastAsiaTheme="minorEastAsia" w:cstheme="minorBidi"/>
          <w:b w:val="0"/>
          <w:bCs w:val="0"/>
          <w:caps w:val="0"/>
          <w:noProof/>
          <w:kern w:val="2"/>
          <w:sz w:val="22"/>
          <w:szCs w:val="22"/>
          <w:lang w:val="en-US" w:eastAsia="en-US"/>
          <w14:ligatures w14:val="standardContextual"/>
        </w:rPr>
        <w:tab/>
      </w:r>
      <w:r>
        <w:rPr>
          <w:noProof/>
        </w:rPr>
        <w:t>Pozicioniranje proizvoda</w:t>
      </w:r>
      <w:r>
        <w:rPr>
          <w:noProof/>
        </w:rPr>
        <w:tab/>
      </w:r>
      <w:r>
        <w:rPr>
          <w:noProof/>
        </w:rPr>
        <w:fldChar w:fldCharType="begin"/>
      </w:r>
      <w:r>
        <w:rPr>
          <w:noProof/>
        </w:rPr>
        <w:instrText xml:space="preserve"> PAGEREF _Toc160907748 \h </w:instrText>
      </w:r>
      <w:r>
        <w:rPr>
          <w:noProof/>
        </w:rPr>
      </w:r>
      <w:r>
        <w:rPr>
          <w:noProof/>
        </w:rPr>
        <w:fldChar w:fldCharType="separate"/>
      </w:r>
      <w:r>
        <w:rPr>
          <w:noProof/>
        </w:rPr>
        <w:t>5</w:t>
      </w:r>
      <w:r>
        <w:rPr>
          <w:noProof/>
        </w:rPr>
        <w:fldChar w:fldCharType="end"/>
      </w:r>
    </w:p>
    <w:p w14:paraId="1DEF3296" w14:textId="3474672D"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4.1</w:t>
      </w:r>
      <w:r>
        <w:rPr>
          <w:rFonts w:eastAsiaTheme="minorEastAsia" w:cstheme="minorBidi"/>
          <w:smallCaps w:val="0"/>
          <w:noProof/>
          <w:kern w:val="2"/>
          <w:sz w:val="22"/>
          <w:szCs w:val="22"/>
          <w:lang w:val="en-US" w:eastAsia="en-US"/>
          <w14:ligatures w14:val="standardContextual"/>
        </w:rPr>
        <w:tab/>
      </w:r>
      <w:r>
        <w:rPr>
          <w:noProof/>
        </w:rPr>
        <w:t>Poslovne mogućnosti</w:t>
      </w:r>
      <w:r>
        <w:rPr>
          <w:noProof/>
        </w:rPr>
        <w:tab/>
      </w:r>
      <w:r>
        <w:rPr>
          <w:noProof/>
        </w:rPr>
        <w:fldChar w:fldCharType="begin"/>
      </w:r>
      <w:r>
        <w:rPr>
          <w:noProof/>
        </w:rPr>
        <w:instrText xml:space="preserve"> PAGEREF _Toc160907749 \h </w:instrText>
      </w:r>
      <w:r>
        <w:rPr>
          <w:noProof/>
        </w:rPr>
      </w:r>
      <w:r>
        <w:rPr>
          <w:noProof/>
        </w:rPr>
        <w:fldChar w:fldCharType="separate"/>
      </w:r>
      <w:r>
        <w:rPr>
          <w:noProof/>
        </w:rPr>
        <w:t>5</w:t>
      </w:r>
      <w:r>
        <w:rPr>
          <w:noProof/>
        </w:rPr>
        <w:fldChar w:fldCharType="end"/>
      </w:r>
    </w:p>
    <w:p w14:paraId="7C7475A3" w14:textId="7EEC1754"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4.2</w:t>
      </w:r>
      <w:r>
        <w:rPr>
          <w:rFonts w:eastAsiaTheme="minorEastAsia" w:cstheme="minorBidi"/>
          <w:smallCaps w:val="0"/>
          <w:noProof/>
          <w:kern w:val="2"/>
          <w:sz w:val="22"/>
          <w:szCs w:val="22"/>
          <w:lang w:val="en-US" w:eastAsia="en-US"/>
          <w14:ligatures w14:val="standardContextual"/>
        </w:rPr>
        <w:tab/>
      </w:r>
      <w:r>
        <w:rPr>
          <w:noProof/>
        </w:rPr>
        <w:t>Postavka problema</w:t>
      </w:r>
      <w:r>
        <w:rPr>
          <w:noProof/>
        </w:rPr>
        <w:tab/>
      </w:r>
      <w:r>
        <w:rPr>
          <w:noProof/>
        </w:rPr>
        <w:fldChar w:fldCharType="begin"/>
      </w:r>
      <w:r>
        <w:rPr>
          <w:noProof/>
        </w:rPr>
        <w:instrText xml:space="preserve"> PAGEREF _Toc160907750 \h </w:instrText>
      </w:r>
      <w:r>
        <w:rPr>
          <w:noProof/>
        </w:rPr>
      </w:r>
      <w:r>
        <w:rPr>
          <w:noProof/>
        </w:rPr>
        <w:fldChar w:fldCharType="separate"/>
      </w:r>
      <w:r>
        <w:rPr>
          <w:noProof/>
        </w:rPr>
        <w:t>6</w:t>
      </w:r>
      <w:r>
        <w:rPr>
          <w:noProof/>
        </w:rPr>
        <w:fldChar w:fldCharType="end"/>
      </w:r>
    </w:p>
    <w:p w14:paraId="1AD1E38E" w14:textId="4C6888D2"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4.3</w:t>
      </w:r>
      <w:r>
        <w:rPr>
          <w:rFonts w:eastAsiaTheme="minorEastAsia" w:cstheme="minorBidi"/>
          <w:smallCaps w:val="0"/>
          <w:noProof/>
          <w:kern w:val="2"/>
          <w:sz w:val="22"/>
          <w:szCs w:val="22"/>
          <w:lang w:val="en-US" w:eastAsia="en-US"/>
          <w14:ligatures w14:val="standardContextual"/>
        </w:rPr>
        <w:tab/>
      </w:r>
      <w:r>
        <w:rPr>
          <w:noProof/>
        </w:rPr>
        <w:t>Postavka pozicije proizvoda</w:t>
      </w:r>
      <w:r>
        <w:rPr>
          <w:noProof/>
        </w:rPr>
        <w:tab/>
      </w:r>
      <w:r>
        <w:rPr>
          <w:noProof/>
        </w:rPr>
        <w:fldChar w:fldCharType="begin"/>
      </w:r>
      <w:r>
        <w:rPr>
          <w:noProof/>
        </w:rPr>
        <w:instrText xml:space="preserve"> PAGEREF _Toc160907751 \h </w:instrText>
      </w:r>
      <w:r>
        <w:rPr>
          <w:noProof/>
        </w:rPr>
      </w:r>
      <w:r>
        <w:rPr>
          <w:noProof/>
        </w:rPr>
        <w:fldChar w:fldCharType="separate"/>
      </w:r>
      <w:r>
        <w:rPr>
          <w:noProof/>
        </w:rPr>
        <w:t>6</w:t>
      </w:r>
      <w:r>
        <w:rPr>
          <w:noProof/>
        </w:rPr>
        <w:fldChar w:fldCharType="end"/>
      </w:r>
    </w:p>
    <w:p w14:paraId="01138373" w14:textId="40F07673" w:rsidR="006B1373" w:rsidRDefault="006B1373">
      <w:pPr>
        <w:pStyle w:val="TOC1"/>
        <w:tabs>
          <w:tab w:val="left" w:pos="4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5.</w:t>
      </w:r>
      <w:r>
        <w:rPr>
          <w:rFonts w:eastAsiaTheme="minorEastAsia" w:cstheme="minorBidi"/>
          <w:b w:val="0"/>
          <w:bCs w:val="0"/>
          <w:caps w:val="0"/>
          <w:noProof/>
          <w:kern w:val="2"/>
          <w:sz w:val="22"/>
          <w:szCs w:val="22"/>
          <w:lang w:val="en-US" w:eastAsia="en-US"/>
          <w14:ligatures w14:val="standardContextual"/>
        </w:rPr>
        <w:tab/>
      </w:r>
      <w:r>
        <w:rPr>
          <w:noProof/>
        </w:rPr>
        <w:t>Opis korisnika</w:t>
      </w:r>
      <w:r>
        <w:rPr>
          <w:noProof/>
        </w:rPr>
        <w:tab/>
      </w:r>
      <w:r>
        <w:rPr>
          <w:noProof/>
        </w:rPr>
        <w:fldChar w:fldCharType="begin"/>
      </w:r>
      <w:r>
        <w:rPr>
          <w:noProof/>
        </w:rPr>
        <w:instrText xml:space="preserve"> PAGEREF _Toc160907752 \h </w:instrText>
      </w:r>
      <w:r>
        <w:rPr>
          <w:noProof/>
        </w:rPr>
      </w:r>
      <w:r>
        <w:rPr>
          <w:noProof/>
        </w:rPr>
        <w:fldChar w:fldCharType="separate"/>
      </w:r>
      <w:r>
        <w:rPr>
          <w:noProof/>
        </w:rPr>
        <w:t>7</w:t>
      </w:r>
      <w:r>
        <w:rPr>
          <w:noProof/>
        </w:rPr>
        <w:fldChar w:fldCharType="end"/>
      </w:r>
    </w:p>
    <w:p w14:paraId="64A6837B" w14:textId="05B4D82B"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5.1</w:t>
      </w:r>
      <w:r>
        <w:rPr>
          <w:rFonts w:eastAsiaTheme="minorEastAsia" w:cstheme="minorBidi"/>
          <w:smallCaps w:val="0"/>
          <w:noProof/>
          <w:kern w:val="2"/>
          <w:sz w:val="22"/>
          <w:szCs w:val="22"/>
          <w:lang w:val="en-US" w:eastAsia="en-US"/>
          <w14:ligatures w14:val="standardContextual"/>
        </w:rPr>
        <w:tab/>
      </w:r>
      <w:r>
        <w:rPr>
          <w:noProof/>
        </w:rPr>
        <w:t>Opis potencijalnih korisnika/tržišta</w:t>
      </w:r>
      <w:r>
        <w:rPr>
          <w:noProof/>
        </w:rPr>
        <w:tab/>
      </w:r>
      <w:r>
        <w:rPr>
          <w:noProof/>
        </w:rPr>
        <w:fldChar w:fldCharType="begin"/>
      </w:r>
      <w:r>
        <w:rPr>
          <w:noProof/>
        </w:rPr>
        <w:instrText xml:space="preserve"> PAGEREF _Toc160907753 \h </w:instrText>
      </w:r>
      <w:r>
        <w:rPr>
          <w:noProof/>
        </w:rPr>
      </w:r>
      <w:r>
        <w:rPr>
          <w:noProof/>
        </w:rPr>
        <w:fldChar w:fldCharType="separate"/>
      </w:r>
      <w:r>
        <w:rPr>
          <w:noProof/>
        </w:rPr>
        <w:t>7</w:t>
      </w:r>
      <w:r>
        <w:rPr>
          <w:noProof/>
        </w:rPr>
        <w:fldChar w:fldCharType="end"/>
      </w:r>
    </w:p>
    <w:p w14:paraId="630EE212" w14:textId="793214A2"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5.2</w:t>
      </w:r>
      <w:r>
        <w:rPr>
          <w:rFonts w:eastAsiaTheme="minorEastAsia" w:cstheme="minorBidi"/>
          <w:smallCaps w:val="0"/>
          <w:noProof/>
          <w:kern w:val="2"/>
          <w:sz w:val="22"/>
          <w:szCs w:val="22"/>
          <w:lang w:val="en-US" w:eastAsia="en-US"/>
          <w14:ligatures w14:val="standardContextual"/>
        </w:rPr>
        <w:tab/>
      </w:r>
      <w:r>
        <w:rPr>
          <w:noProof/>
        </w:rPr>
        <w:t>Profili korisnika</w:t>
      </w:r>
      <w:r>
        <w:rPr>
          <w:noProof/>
        </w:rPr>
        <w:tab/>
      </w:r>
      <w:r>
        <w:rPr>
          <w:noProof/>
        </w:rPr>
        <w:fldChar w:fldCharType="begin"/>
      </w:r>
      <w:r>
        <w:rPr>
          <w:noProof/>
        </w:rPr>
        <w:instrText xml:space="preserve"> PAGEREF _Toc160907754 \h </w:instrText>
      </w:r>
      <w:r>
        <w:rPr>
          <w:noProof/>
        </w:rPr>
      </w:r>
      <w:r>
        <w:rPr>
          <w:noProof/>
        </w:rPr>
        <w:fldChar w:fldCharType="separate"/>
      </w:r>
      <w:r>
        <w:rPr>
          <w:noProof/>
        </w:rPr>
        <w:t>7</w:t>
      </w:r>
      <w:r>
        <w:rPr>
          <w:noProof/>
        </w:rPr>
        <w:fldChar w:fldCharType="end"/>
      </w:r>
    </w:p>
    <w:p w14:paraId="4D03B06B" w14:textId="41A85033"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5.3</w:t>
      </w:r>
      <w:r>
        <w:rPr>
          <w:rFonts w:eastAsiaTheme="minorEastAsia" w:cstheme="minorBidi"/>
          <w:smallCaps w:val="0"/>
          <w:noProof/>
          <w:kern w:val="2"/>
          <w:sz w:val="22"/>
          <w:szCs w:val="22"/>
          <w:lang w:val="en-US" w:eastAsia="en-US"/>
          <w14:ligatures w14:val="standardContextual"/>
        </w:rPr>
        <w:tab/>
      </w:r>
      <w:r>
        <w:rPr>
          <w:noProof/>
        </w:rPr>
        <w:t>Opis okruženja</w:t>
      </w:r>
      <w:r>
        <w:rPr>
          <w:noProof/>
        </w:rPr>
        <w:tab/>
      </w:r>
      <w:r>
        <w:rPr>
          <w:noProof/>
        </w:rPr>
        <w:fldChar w:fldCharType="begin"/>
      </w:r>
      <w:r>
        <w:rPr>
          <w:noProof/>
        </w:rPr>
        <w:instrText xml:space="preserve"> PAGEREF _Toc160907755 \h </w:instrText>
      </w:r>
      <w:r>
        <w:rPr>
          <w:noProof/>
        </w:rPr>
      </w:r>
      <w:r>
        <w:rPr>
          <w:noProof/>
        </w:rPr>
        <w:fldChar w:fldCharType="separate"/>
      </w:r>
      <w:r>
        <w:rPr>
          <w:noProof/>
        </w:rPr>
        <w:t>8</w:t>
      </w:r>
      <w:r>
        <w:rPr>
          <w:noProof/>
        </w:rPr>
        <w:fldChar w:fldCharType="end"/>
      </w:r>
    </w:p>
    <w:p w14:paraId="2193D795" w14:textId="523B4B23"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5.4</w:t>
      </w:r>
      <w:r>
        <w:rPr>
          <w:rFonts w:eastAsiaTheme="minorEastAsia" w:cstheme="minorBidi"/>
          <w:smallCaps w:val="0"/>
          <w:noProof/>
          <w:kern w:val="2"/>
          <w:sz w:val="22"/>
          <w:szCs w:val="22"/>
          <w:lang w:val="en-US" w:eastAsia="en-US"/>
          <w14:ligatures w14:val="standardContextual"/>
        </w:rPr>
        <w:tab/>
      </w:r>
      <w:r>
        <w:rPr>
          <w:noProof/>
        </w:rPr>
        <w:t>Osnovne potrebe korisnika</w:t>
      </w:r>
      <w:r>
        <w:rPr>
          <w:noProof/>
        </w:rPr>
        <w:tab/>
      </w:r>
      <w:r>
        <w:rPr>
          <w:noProof/>
        </w:rPr>
        <w:fldChar w:fldCharType="begin"/>
      </w:r>
      <w:r>
        <w:rPr>
          <w:noProof/>
        </w:rPr>
        <w:instrText xml:space="preserve"> PAGEREF _Toc160907756 \h </w:instrText>
      </w:r>
      <w:r>
        <w:rPr>
          <w:noProof/>
        </w:rPr>
      </w:r>
      <w:r>
        <w:rPr>
          <w:noProof/>
        </w:rPr>
        <w:fldChar w:fldCharType="separate"/>
      </w:r>
      <w:r>
        <w:rPr>
          <w:noProof/>
        </w:rPr>
        <w:t>8</w:t>
      </w:r>
      <w:r>
        <w:rPr>
          <w:noProof/>
        </w:rPr>
        <w:fldChar w:fldCharType="end"/>
      </w:r>
    </w:p>
    <w:p w14:paraId="3FC23962" w14:textId="6EF8F76F"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5.5</w:t>
      </w:r>
      <w:r>
        <w:rPr>
          <w:rFonts w:eastAsiaTheme="minorEastAsia" w:cstheme="minorBidi"/>
          <w:smallCaps w:val="0"/>
          <w:noProof/>
          <w:kern w:val="2"/>
          <w:sz w:val="22"/>
          <w:szCs w:val="22"/>
          <w:lang w:val="en-US" w:eastAsia="en-US"/>
          <w14:ligatures w14:val="standardContextual"/>
        </w:rPr>
        <w:tab/>
      </w:r>
      <w:r>
        <w:rPr>
          <w:noProof/>
        </w:rPr>
        <w:t>Alternative i konkurencija</w:t>
      </w:r>
      <w:r>
        <w:rPr>
          <w:noProof/>
        </w:rPr>
        <w:tab/>
      </w:r>
      <w:r>
        <w:rPr>
          <w:noProof/>
        </w:rPr>
        <w:fldChar w:fldCharType="begin"/>
      </w:r>
      <w:r>
        <w:rPr>
          <w:noProof/>
        </w:rPr>
        <w:instrText xml:space="preserve"> PAGEREF _Toc160907757 \h </w:instrText>
      </w:r>
      <w:r>
        <w:rPr>
          <w:noProof/>
        </w:rPr>
      </w:r>
      <w:r>
        <w:rPr>
          <w:noProof/>
        </w:rPr>
        <w:fldChar w:fldCharType="separate"/>
      </w:r>
      <w:r>
        <w:rPr>
          <w:noProof/>
        </w:rPr>
        <w:t>8</w:t>
      </w:r>
      <w:r>
        <w:rPr>
          <w:noProof/>
        </w:rPr>
        <w:fldChar w:fldCharType="end"/>
      </w:r>
    </w:p>
    <w:p w14:paraId="19203EAB" w14:textId="712F71E1" w:rsidR="006B1373" w:rsidRDefault="006B1373">
      <w:pPr>
        <w:pStyle w:val="TOC1"/>
        <w:tabs>
          <w:tab w:val="left" w:pos="4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6.</w:t>
      </w:r>
      <w:r>
        <w:rPr>
          <w:rFonts w:eastAsiaTheme="minorEastAsia" w:cstheme="minorBidi"/>
          <w:b w:val="0"/>
          <w:bCs w:val="0"/>
          <w:caps w:val="0"/>
          <w:noProof/>
          <w:kern w:val="2"/>
          <w:sz w:val="22"/>
          <w:szCs w:val="22"/>
          <w:lang w:val="en-US" w:eastAsia="en-US"/>
          <w14:ligatures w14:val="standardContextual"/>
        </w:rPr>
        <w:tab/>
      </w:r>
      <w:r>
        <w:rPr>
          <w:noProof/>
        </w:rPr>
        <w:t>Opis proizvoda</w:t>
      </w:r>
      <w:r>
        <w:rPr>
          <w:noProof/>
        </w:rPr>
        <w:tab/>
      </w:r>
      <w:r>
        <w:rPr>
          <w:noProof/>
        </w:rPr>
        <w:fldChar w:fldCharType="begin"/>
      </w:r>
      <w:r>
        <w:rPr>
          <w:noProof/>
        </w:rPr>
        <w:instrText xml:space="preserve"> PAGEREF _Toc160907758 \h </w:instrText>
      </w:r>
      <w:r>
        <w:rPr>
          <w:noProof/>
        </w:rPr>
      </w:r>
      <w:r>
        <w:rPr>
          <w:noProof/>
        </w:rPr>
        <w:fldChar w:fldCharType="separate"/>
      </w:r>
      <w:r>
        <w:rPr>
          <w:noProof/>
        </w:rPr>
        <w:t>9</w:t>
      </w:r>
      <w:r>
        <w:rPr>
          <w:noProof/>
        </w:rPr>
        <w:fldChar w:fldCharType="end"/>
      </w:r>
    </w:p>
    <w:p w14:paraId="0510E657" w14:textId="338AD5B8"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6.1</w:t>
      </w:r>
      <w:r>
        <w:rPr>
          <w:rFonts w:eastAsiaTheme="minorEastAsia" w:cstheme="minorBidi"/>
          <w:smallCaps w:val="0"/>
          <w:noProof/>
          <w:kern w:val="2"/>
          <w:sz w:val="22"/>
          <w:szCs w:val="22"/>
          <w:lang w:val="en-US" w:eastAsia="en-US"/>
          <w14:ligatures w14:val="standardContextual"/>
        </w:rPr>
        <w:tab/>
      </w:r>
      <w:r>
        <w:rPr>
          <w:noProof/>
        </w:rPr>
        <w:t>Perspektiva proizvoda</w:t>
      </w:r>
      <w:r>
        <w:rPr>
          <w:noProof/>
        </w:rPr>
        <w:tab/>
      </w:r>
      <w:r>
        <w:rPr>
          <w:noProof/>
        </w:rPr>
        <w:fldChar w:fldCharType="begin"/>
      </w:r>
      <w:r>
        <w:rPr>
          <w:noProof/>
        </w:rPr>
        <w:instrText xml:space="preserve"> PAGEREF _Toc160907759 \h </w:instrText>
      </w:r>
      <w:r>
        <w:rPr>
          <w:noProof/>
        </w:rPr>
      </w:r>
      <w:r>
        <w:rPr>
          <w:noProof/>
        </w:rPr>
        <w:fldChar w:fldCharType="separate"/>
      </w:r>
      <w:r>
        <w:rPr>
          <w:noProof/>
        </w:rPr>
        <w:t>9</w:t>
      </w:r>
      <w:r>
        <w:rPr>
          <w:noProof/>
        </w:rPr>
        <w:fldChar w:fldCharType="end"/>
      </w:r>
    </w:p>
    <w:p w14:paraId="74613E44" w14:textId="75BEA6FE"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6.2</w:t>
      </w:r>
      <w:r>
        <w:rPr>
          <w:rFonts w:eastAsiaTheme="minorEastAsia" w:cstheme="minorBidi"/>
          <w:smallCaps w:val="0"/>
          <w:noProof/>
          <w:kern w:val="2"/>
          <w:sz w:val="22"/>
          <w:szCs w:val="22"/>
          <w:lang w:val="en-US" w:eastAsia="en-US"/>
          <w14:ligatures w14:val="standardContextual"/>
        </w:rPr>
        <w:tab/>
      </w:r>
      <w:r>
        <w:rPr>
          <w:noProof/>
        </w:rPr>
        <w:t>Pregled mogućnosti</w:t>
      </w:r>
      <w:r>
        <w:rPr>
          <w:noProof/>
        </w:rPr>
        <w:tab/>
      </w:r>
      <w:r>
        <w:rPr>
          <w:noProof/>
        </w:rPr>
        <w:fldChar w:fldCharType="begin"/>
      </w:r>
      <w:r>
        <w:rPr>
          <w:noProof/>
        </w:rPr>
        <w:instrText xml:space="preserve"> PAGEREF _Toc160907760 \h </w:instrText>
      </w:r>
      <w:r>
        <w:rPr>
          <w:noProof/>
        </w:rPr>
      </w:r>
      <w:r>
        <w:rPr>
          <w:noProof/>
        </w:rPr>
        <w:fldChar w:fldCharType="separate"/>
      </w:r>
      <w:r>
        <w:rPr>
          <w:noProof/>
        </w:rPr>
        <w:t>10</w:t>
      </w:r>
      <w:r>
        <w:rPr>
          <w:noProof/>
        </w:rPr>
        <w:fldChar w:fldCharType="end"/>
      </w:r>
    </w:p>
    <w:p w14:paraId="519EAC6A" w14:textId="7A2B7AF3"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6.3</w:t>
      </w:r>
      <w:r>
        <w:rPr>
          <w:rFonts w:eastAsiaTheme="minorEastAsia" w:cstheme="minorBidi"/>
          <w:smallCaps w:val="0"/>
          <w:noProof/>
          <w:kern w:val="2"/>
          <w:sz w:val="22"/>
          <w:szCs w:val="22"/>
          <w:lang w:val="en-US" w:eastAsia="en-US"/>
          <w14:ligatures w14:val="standardContextual"/>
        </w:rPr>
        <w:tab/>
      </w:r>
      <w:r>
        <w:rPr>
          <w:noProof/>
        </w:rPr>
        <w:t>Pretpostavke i zavisnosti</w:t>
      </w:r>
      <w:r>
        <w:rPr>
          <w:noProof/>
        </w:rPr>
        <w:tab/>
      </w:r>
      <w:r>
        <w:rPr>
          <w:noProof/>
        </w:rPr>
        <w:fldChar w:fldCharType="begin"/>
      </w:r>
      <w:r>
        <w:rPr>
          <w:noProof/>
        </w:rPr>
        <w:instrText xml:space="preserve"> PAGEREF _Toc160907761 \h </w:instrText>
      </w:r>
      <w:r>
        <w:rPr>
          <w:noProof/>
        </w:rPr>
      </w:r>
      <w:r>
        <w:rPr>
          <w:noProof/>
        </w:rPr>
        <w:fldChar w:fldCharType="separate"/>
      </w:r>
      <w:r>
        <w:rPr>
          <w:noProof/>
        </w:rPr>
        <w:t>10</w:t>
      </w:r>
      <w:r>
        <w:rPr>
          <w:noProof/>
        </w:rPr>
        <w:fldChar w:fldCharType="end"/>
      </w:r>
    </w:p>
    <w:p w14:paraId="4F494622" w14:textId="006B441B"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6.4</w:t>
      </w:r>
      <w:r>
        <w:rPr>
          <w:rFonts w:eastAsiaTheme="minorEastAsia" w:cstheme="minorBidi"/>
          <w:smallCaps w:val="0"/>
          <w:noProof/>
          <w:kern w:val="2"/>
          <w:sz w:val="22"/>
          <w:szCs w:val="22"/>
          <w:lang w:val="en-US" w:eastAsia="en-US"/>
          <w14:ligatures w14:val="standardContextual"/>
        </w:rPr>
        <w:tab/>
      </w:r>
      <w:r>
        <w:rPr>
          <w:noProof/>
        </w:rPr>
        <w:t>Cena</w:t>
      </w:r>
      <w:r>
        <w:rPr>
          <w:noProof/>
        </w:rPr>
        <w:tab/>
      </w:r>
      <w:r>
        <w:rPr>
          <w:noProof/>
        </w:rPr>
        <w:fldChar w:fldCharType="begin"/>
      </w:r>
      <w:r>
        <w:rPr>
          <w:noProof/>
        </w:rPr>
        <w:instrText xml:space="preserve"> PAGEREF _Toc160907762 \h </w:instrText>
      </w:r>
      <w:r>
        <w:rPr>
          <w:noProof/>
        </w:rPr>
      </w:r>
      <w:r>
        <w:rPr>
          <w:noProof/>
        </w:rPr>
        <w:fldChar w:fldCharType="separate"/>
      </w:r>
      <w:r>
        <w:rPr>
          <w:noProof/>
        </w:rPr>
        <w:t>11</w:t>
      </w:r>
      <w:r>
        <w:rPr>
          <w:noProof/>
        </w:rPr>
        <w:fldChar w:fldCharType="end"/>
      </w:r>
    </w:p>
    <w:p w14:paraId="49146835" w14:textId="185C2F15"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6.5</w:t>
      </w:r>
      <w:r>
        <w:rPr>
          <w:rFonts w:eastAsiaTheme="minorEastAsia" w:cstheme="minorBidi"/>
          <w:smallCaps w:val="0"/>
          <w:noProof/>
          <w:kern w:val="2"/>
          <w:sz w:val="22"/>
          <w:szCs w:val="22"/>
          <w:lang w:val="en-US" w:eastAsia="en-US"/>
          <w14:ligatures w14:val="standardContextual"/>
        </w:rPr>
        <w:tab/>
      </w:r>
      <w:r>
        <w:rPr>
          <w:noProof/>
        </w:rPr>
        <w:t>Licenciranje i instalacija</w:t>
      </w:r>
      <w:r>
        <w:rPr>
          <w:noProof/>
        </w:rPr>
        <w:tab/>
      </w:r>
      <w:r>
        <w:rPr>
          <w:noProof/>
        </w:rPr>
        <w:fldChar w:fldCharType="begin"/>
      </w:r>
      <w:r>
        <w:rPr>
          <w:noProof/>
        </w:rPr>
        <w:instrText xml:space="preserve"> PAGEREF _Toc160907763 \h </w:instrText>
      </w:r>
      <w:r>
        <w:rPr>
          <w:noProof/>
        </w:rPr>
      </w:r>
      <w:r>
        <w:rPr>
          <w:noProof/>
        </w:rPr>
        <w:fldChar w:fldCharType="separate"/>
      </w:r>
      <w:r>
        <w:rPr>
          <w:noProof/>
        </w:rPr>
        <w:t>11</w:t>
      </w:r>
      <w:r>
        <w:rPr>
          <w:noProof/>
        </w:rPr>
        <w:fldChar w:fldCharType="end"/>
      </w:r>
    </w:p>
    <w:p w14:paraId="2EEE9BA3" w14:textId="408E489D" w:rsidR="006B1373" w:rsidRDefault="006B1373">
      <w:pPr>
        <w:pStyle w:val="TOC1"/>
        <w:tabs>
          <w:tab w:val="left" w:pos="4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7.</w:t>
      </w:r>
      <w:r>
        <w:rPr>
          <w:rFonts w:eastAsiaTheme="minorEastAsia" w:cstheme="minorBidi"/>
          <w:b w:val="0"/>
          <w:bCs w:val="0"/>
          <w:caps w:val="0"/>
          <w:noProof/>
          <w:kern w:val="2"/>
          <w:sz w:val="22"/>
          <w:szCs w:val="22"/>
          <w:lang w:val="en-US" w:eastAsia="en-US"/>
          <w14:ligatures w14:val="standardContextual"/>
        </w:rPr>
        <w:tab/>
      </w:r>
      <w:r>
        <w:rPr>
          <w:noProof/>
        </w:rPr>
        <w:t>Funkcionalni zahtevi</w:t>
      </w:r>
      <w:r>
        <w:rPr>
          <w:noProof/>
        </w:rPr>
        <w:tab/>
      </w:r>
      <w:r>
        <w:rPr>
          <w:noProof/>
        </w:rPr>
        <w:fldChar w:fldCharType="begin"/>
      </w:r>
      <w:r>
        <w:rPr>
          <w:noProof/>
        </w:rPr>
        <w:instrText xml:space="preserve"> PAGEREF _Toc160907764 \h </w:instrText>
      </w:r>
      <w:r>
        <w:rPr>
          <w:noProof/>
        </w:rPr>
      </w:r>
      <w:r>
        <w:rPr>
          <w:noProof/>
        </w:rPr>
        <w:fldChar w:fldCharType="separate"/>
      </w:r>
      <w:r>
        <w:rPr>
          <w:noProof/>
        </w:rPr>
        <w:t>11</w:t>
      </w:r>
      <w:r>
        <w:rPr>
          <w:noProof/>
        </w:rPr>
        <w:fldChar w:fldCharType="end"/>
      </w:r>
    </w:p>
    <w:p w14:paraId="12D582A7" w14:textId="16C9D161"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7.1</w:t>
      </w:r>
      <w:r>
        <w:rPr>
          <w:rFonts w:eastAsiaTheme="minorEastAsia" w:cstheme="minorBidi"/>
          <w:smallCaps w:val="0"/>
          <w:noProof/>
          <w:kern w:val="2"/>
          <w:sz w:val="22"/>
          <w:szCs w:val="22"/>
          <w:lang w:val="en-US" w:eastAsia="en-US"/>
          <w14:ligatures w14:val="standardContextual"/>
        </w:rPr>
        <w:tab/>
      </w:r>
      <w:r>
        <w:rPr>
          <w:noProof/>
        </w:rPr>
        <w:t>Prijavljivanje na sistem</w:t>
      </w:r>
      <w:r>
        <w:rPr>
          <w:noProof/>
        </w:rPr>
        <w:tab/>
      </w:r>
      <w:r>
        <w:rPr>
          <w:noProof/>
        </w:rPr>
        <w:fldChar w:fldCharType="begin"/>
      </w:r>
      <w:r>
        <w:rPr>
          <w:noProof/>
        </w:rPr>
        <w:instrText xml:space="preserve"> PAGEREF _Toc160907765 \h </w:instrText>
      </w:r>
      <w:r>
        <w:rPr>
          <w:noProof/>
        </w:rPr>
      </w:r>
      <w:r>
        <w:rPr>
          <w:noProof/>
        </w:rPr>
        <w:fldChar w:fldCharType="separate"/>
      </w:r>
      <w:r>
        <w:rPr>
          <w:noProof/>
        </w:rPr>
        <w:t>11</w:t>
      </w:r>
      <w:r>
        <w:rPr>
          <w:noProof/>
        </w:rPr>
        <w:fldChar w:fldCharType="end"/>
      </w:r>
    </w:p>
    <w:p w14:paraId="2401EA41" w14:textId="486D6E5B"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7.2</w:t>
      </w:r>
      <w:r>
        <w:rPr>
          <w:rFonts w:eastAsiaTheme="minorEastAsia" w:cstheme="minorBidi"/>
          <w:smallCaps w:val="0"/>
          <w:noProof/>
          <w:kern w:val="2"/>
          <w:sz w:val="22"/>
          <w:szCs w:val="22"/>
          <w:lang w:val="en-US" w:eastAsia="en-US"/>
          <w14:ligatures w14:val="standardContextual"/>
        </w:rPr>
        <w:tab/>
      </w:r>
      <w:r>
        <w:rPr>
          <w:noProof/>
        </w:rPr>
        <w:t>Unos, prikaz i ažuriranje podataka o projektima</w:t>
      </w:r>
      <w:r>
        <w:rPr>
          <w:noProof/>
        </w:rPr>
        <w:tab/>
      </w:r>
      <w:r>
        <w:rPr>
          <w:noProof/>
        </w:rPr>
        <w:fldChar w:fldCharType="begin"/>
      </w:r>
      <w:r>
        <w:rPr>
          <w:noProof/>
        </w:rPr>
        <w:instrText xml:space="preserve"> PAGEREF _Toc160907766 \h </w:instrText>
      </w:r>
      <w:r>
        <w:rPr>
          <w:noProof/>
        </w:rPr>
      </w:r>
      <w:r>
        <w:rPr>
          <w:noProof/>
        </w:rPr>
        <w:fldChar w:fldCharType="separate"/>
      </w:r>
      <w:r>
        <w:rPr>
          <w:noProof/>
        </w:rPr>
        <w:t>11</w:t>
      </w:r>
      <w:r>
        <w:rPr>
          <w:noProof/>
        </w:rPr>
        <w:fldChar w:fldCharType="end"/>
      </w:r>
    </w:p>
    <w:p w14:paraId="7884922E" w14:textId="30069168"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7.3</w:t>
      </w:r>
      <w:r>
        <w:rPr>
          <w:rFonts w:eastAsiaTheme="minorEastAsia" w:cstheme="minorBidi"/>
          <w:smallCaps w:val="0"/>
          <w:noProof/>
          <w:kern w:val="2"/>
          <w:sz w:val="22"/>
          <w:szCs w:val="22"/>
          <w:lang w:val="en-US" w:eastAsia="en-US"/>
          <w14:ligatures w14:val="standardContextual"/>
        </w:rPr>
        <w:tab/>
      </w:r>
      <w:r>
        <w:rPr>
          <w:noProof/>
        </w:rPr>
        <w:t>Brza i lako ostvarljiva komunikacija između klijenata i stručnjaka</w:t>
      </w:r>
      <w:r>
        <w:rPr>
          <w:noProof/>
        </w:rPr>
        <w:tab/>
      </w:r>
      <w:r>
        <w:rPr>
          <w:noProof/>
        </w:rPr>
        <w:fldChar w:fldCharType="begin"/>
      </w:r>
      <w:r>
        <w:rPr>
          <w:noProof/>
        </w:rPr>
        <w:instrText xml:space="preserve"> PAGEREF _Toc160907767 \h </w:instrText>
      </w:r>
      <w:r>
        <w:rPr>
          <w:noProof/>
        </w:rPr>
      </w:r>
      <w:r>
        <w:rPr>
          <w:noProof/>
        </w:rPr>
        <w:fldChar w:fldCharType="separate"/>
      </w:r>
      <w:r>
        <w:rPr>
          <w:noProof/>
        </w:rPr>
        <w:t>11</w:t>
      </w:r>
      <w:r>
        <w:rPr>
          <w:noProof/>
        </w:rPr>
        <w:fldChar w:fldCharType="end"/>
      </w:r>
    </w:p>
    <w:p w14:paraId="10E8F55C" w14:textId="0CDFBB5B"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7.4</w:t>
      </w:r>
      <w:r>
        <w:rPr>
          <w:rFonts w:eastAsiaTheme="minorEastAsia" w:cstheme="minorBidi"/>
          <w:smallCaps w:val="0"/>
          <w:noProof/>
          <w:kern w:val="2"/>
          <w:sz w:val="22"/>
          <w:szCs w:val="22"/>
          <w:lang w:val="en-US" w:eastAsia="en-US"/>
          <w14:ligatures w14:val="standardContextual"/>
        </w:rPr>
        <w:tab/>
      </w:r>
      <w:r>
        <w:rPr>
          <w:noProof/>
        </w:rPr>
        <w:t>Osiguran integritet i transparentnost</w:t>
      </w:r>
      <w:r>
        <w:rPr>
          <w:noProof/>
        </w:rPr>
        <w:tab/>
      </w:r>
      <w:r>
        <w:rPr>
          <w:noProof/>
        </w:rPr>
        <w:fldChar w:fldCharType="begin"/>
      </w:r>
      <w:r>
        <w:rPr>
          <w:noProof/>
        </w:rPr>
        <w:instrText xml:space="preserve"> PAGEREF _Toc160907768 \h </w:instrText>
      </w:r>
      <w:r>
        <w:rPr>
          <w:noProof/>
        </w:rPr>
      </w:r>
      <w:r>
        <w:rPr>
          <w:noProof/>
        </w:rPr>
        <w:fldChar w:fldCharType="separate"/>
      </w:r>
      <w:r>
        <w:rPr>
          <w:noProof/>
        </w:rPr>
        <w:t>12</w:t>
      </w:r>
      <w:r>
        <w:rPr>
          <w:noProof/>
        </w:rPr>
        <w:fldChar w:fldCharType="end"/>
      </w:r>
    </w:p>
    <w:p w14:paraId="54198DA2" w14:textId="199F9299"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7.5</w:t>
      </w:r>
      <w:r>
        <w:rPr>
          <w:rFonts w:eastAsiaTheme="minorEastAsia" w:cstheme="minorBidi"/>
          <w:smallCaps w:val="0"/>
          <w:noProof/>
          <w:kern w:val="2"/>
          <w:sz w:val="22"/>
          <w:szCs w:val="22"/>
          <w:lang w:val="en-US" w:eastAsia="en-US"/>
          <w14:ligatures w14:val="standardContextual"/>
        </w:rPr>
        <w:tab/>
      </w:r>
      <w:r>
        <w:rPr>
          <w:noProof/>
        </w:rPr>
        <w:t>Sigurnost privatnih podataka svih korisnika i zaštita korisničkih naloga</w:t>
      </w:r>
      <w:r>
        <w:rPr>
          <w:noProof/>
        </w:rPr>
        <w:tab/>
      </w:r>
      <w:r>
        <w:rPr>
          <w:noProof/>
        </w:rPr>
        <w:fldChar w:fldCharType="begin"/>
      </w:r>
      <w:r>
        <w:rPr>
          <w:noProof/>
        </w:rPr>
        <w:instrText xml:space="preserve"> PAGEREF _Toc160907769 \h </w:instrText>
      </w:r>
      <w:r>
        <w:rPr>
          <w:noProof/>
        </w:rPr>
      </w:r>
      <w:r>
        <w:rPr>
          <w:noProof/>
        </w:rPr>
        <w:fldChar w:fldCharType="separate"/>
      </w:r>
      <w:r>
        <w:rPr>
          <w:noProof/>
        </w:rPr>
        <w:t>12</w:t>
      </w:r>
      <w:r>
        <w:rPr>
          <w:noProof/>
        </w:rPr>
        <w:fldChar w:fldCharType="end"/>
      </w:r>
    </w:p>
    <w:p w14:paraId="735B5711" w14:textId="58040264"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7.6</w:t>
      </w:r>
      <w:r>
        <w:rPr>
          <w:rFonts w:eastAsiaTheme="minorEastAsia" w:cstheme="minorBidi"/>
          <w:smallCaps w:val="0"/>
          <w:noProof/>
          <w:kern w:val="2"/>
          <w:sz w:val="22"/>
          <w:szCs w:val="22"/>
          <w:lang w:val="en-US" w:eastAsia="en-US"/>
          <w14:ligatures w14:val="standardContextual"/>
        </w:rPr>
        <w:tab/>
      </w:r>
      <w:r>
        <w:rPr>
          <w:noProof/>
        </w:rPr>
        <w:t>Sigurno plaćanje usluga i bezbednost bankovnih informacija</w:t>
      </w:r>
      <w:r>
        <w:rPr>
          <w:noProof/>
        </w:rPr>
        <w:tab/>
      </w:r>
      <w:r>
        <w:rPr>
          <w:noProof/>
        </w:rPr>
        <w:fldChar w:fldCharType="begin"/>
      </w:r>
      <w:r>
        <w:rPr>
          <w:noProof/>
        </w:rPr>
        <w:instrText xml:space="preserve"> PAGEREF _Toc160907770 \h </w:instrText>
      </w:r>
      <w:r>
        <w:rPr>
          <w:noProof/>
        </w:rPr>
      </w:r>
      <w:r>
        <w:rPr>
          <w:noProof/>
        </w:rPr>
        <w:fldChar w:fldCharType="separate"/>
      </w:r>
      <w:r>
        <w:rPr>
          <w:noProof/>
        </w:rPr>
        <w:t>12</w:t>
      </w:r>
      <w:r>
        <w:rPr>
          <w:noProof/>
        </w:rPr>
        <w:fldChar w:fldCharType="end"/>
      </w:r>
    </w:p>
    <w:p w14:paraId="12281181" w14:textId="2ABBFB45" w:rsidR="006B1373" w:rsidRDefault="006B1373">
      <w:pPr>
        <w:pStyle w:val="TOC1"/>
        <w:tabs>
          <w:tab w:val="left" w:pos="4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8.</w:t>
      </w:r>
      <w:r>
        <w:rPr>
          <w:rFonts w:eastAsiaTheme="minorEastAsia" w:cstheme="minorBidi"/>
          <w:b w:val="0"/>
          <w:bCs w:val="0"/>
          <w:caps w:val="0"/>
          <w:noProof/>
          <w:kern w:val="2"/>
          <w:sz w:val="22"/>
          <w:szCs w:val="22"/>
          <w:lang w:val="en-US" w:eastAsia="en-US"/>
          <w14:ligatures w14:val="standardContextual"/>
        </w:rPr>
        <w:tab/>
      </w:r>
      <w:r>
        <w:rPr>
          <w:noProof/>
        </w:rPr>
        <w:t>Ograničenja</w:t>
      </w:r>
      <w:r>
        <w:rPr>
          <w:noProof/>
        </w:rPr>
        <w:tab/>
      </w:r>
      <w:r>
        <w:rPr>
          <w:noProof/>
        </w:rPr>
        <w:fldChar w:fldCharType="begin"/>
      </w:r>
      <w:r>
        <w:rPr>
          <w:noProof/>
        </w:rPr>
        <w:instrText xml:space="preserve"> PAGEREF _Toc160907771 \h </w:instrText>
      </w:r>
      <w:r>
        <w:rPr>
          <w:noProof/>
        </w:rPr>
      </w:r>
      <w:r>
        <w:rPr>
          <w:noProof/>
        </w:rPr>
        <w:fldChar w:fldCharType="separate"/>
      </w:r>
      <w:r>
        <w:rPr>
          <w:noProof/>
        </w:rPr>
        <w:t>12</w:t>
      </w:r>
      <w:r>
        <w:rPr>
          <w:noProof/>
        </w:rPr>
        <w:fldChar w:fldCharType="end"/>
      </w:r>
    </w:p>
    <w:p w14:paraId="26342BC0" w14:textId="4AC2E918" w:rsidR="006B1373" w:rsidRDefault="006B1373">
      <w:pPr>
        <w:pStyle w:val="TOC1"/>
        <w:tabs>
          <w:tab w:val="left" w:pos="4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9.</w:t>
      </w:r>
      <w:r>
        <w:rPr>
          <w:rFonts w:eastAsiaTheme="minorEastAsia" w:cstheme="minorBidi"/>
          <w:b w:val="0"/>
          <w:bCs w:val="0"/>
          <w:caps w:val="0"/>
          <w:noProof/>
          <w:kern w:val="2"/>
          <w:sz w:val="22"/>
          <w:szCs w:val="22"/>
          <w:lang w:val="en-US" w:eastAsia="en-US"/>
          <w14:ligatures w14:val="standardContextual"/>
        </w:rPr>
        <w:tab/>
      </w:r>
      <w:r>
        <w:rPr>
          <w:noProof/>
        </w:rPr>
        <w:t>Zahtevi u pogledu kvaliteta</w:t>
      </w:r>
      <w:r>
        <w:rPr>
          <w:noProof/>
        </w:rPr>
        <w:tab/>
      </w:r>
      <w:r>
        <w:rPr>
          <w:noProof/>
        </w:rPr>
        <w:fldChar w:fldCharType="begin"/>
      </w:r>
      <w:r>
        <w:rPr>
          <w:noProof/>
        </w:rPr>
        <w:instrText xml:space="preserve"> PAGEREF _Toc160907772 \h </w:instrText>
      </w:r>
      <w:r>
        <w:rPr>
          <w:noProof/>
        </w:rPr>
      </w:r>
      <w:r>
        <w:rPr>
          <w:noProof/>
        </w:rPr>
        <w:fldChar w:fldCharType="separate"/>
      </w:r>
      <w:r>
        <w:rPr>
          <w:noProof/>
        </w:rPr>
        <w:t>12</w:t>
      </w:r>
      <w:r>
        <w:rPr>
          <w:noProof/>
        </w:rPr>
        <w:fldChar w:fldCharType="end"/>
      </w:r>
    </w:p>
    <w:p w14:paraId="3A7F2CD5" w14:textId="6BDC5948" w:rsidR="006B1373" w:rsidRDefault="006B1373">
      <w:pPr>
        <w:pStyle w:val="TOC1"/>
        <w:tabs>
          <w:tab w:val="left" w:pos="6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10.</w:t>
      </w:r>
      <w:r>
        <w:rPr>
          <w:rFonts w:eastAsiaTheme="minorEastAsia" w:cstheme="minorBidi"/>
          <w:b w:val="0"/>
          <w:bCs w:val="0"/>
          <w:caps w:val="0"/>
          <w:noProof/>
          <w:kern w:val="2"/>
          <w:sz w:val="22"/>
          <w:szCs w:val="22"/>
          <w:lang w:val="en-US" w:eastAsia="en-US"/>
          <w14:ligatures w14:val="standardContextual"/>
        </w:rPr>
        <w:tab/>
      </w:r>
      <w:r>
        <w:rPr>
          <w:noProof/>
        </w:rPr>
        <w:t>Prioritet funkcionalnosti</w:t>
      </w:r>
      <w:r>
        <w:rPr>
          <w:noProof/>
        </w:rPr>
        <w:tab/>
      </w:r>
      <w:r>
        <w:rPr>
          <w:noProof/>
        </w:rPr>
        <w:fldChar w:fldCharType="begin"/>
      </w:r>
      <w:r>
        <w:rPr>
          <w:noProof/>
        </w:rPr>
        <w:instrText xml:space="preserve"> PAGEREF _Toc160907773 \h </w:instrText>
      </w:r>
      <w:r>
        <w:rPr>
          <w:noProof/>
        </w:rPr>
      </w:r>
      <w:r>
        <w:rPr>
          <w:noProof/>
        </w:rPr>
        <w:fldChar w:fldCharType="separate"/>
      </w:r>
      <w:r>
        <w:rPr>
          <w:noProof/>
        </w:rPr>
        <w:t>13</w:t>
      </w:r>
      <w:r>
        <w:rPr>
          <w:noProof/>
        </w:rPr>
        <w:fldChar w:fldCharType="end"/>
      </w:r>
    </w:p>
    <w:p w14:paraId="3BE7B72E" w14:textId="73260DC0" w:rsidR="006B1373" w:rsidRDefault="006B1373">
      <w:pPr>
        <w:pStyle w:val="TOC1"/>
        <w:tabs>
          <w:tab w:val="left" w:pos="6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11.</w:t>
      </w:r>
      <w:r>
        <w:rPr>
          <w:rFonts w:eastAsiaTheme="minorEastAsia" w:cstheme="minorBidi"/>
          <w:b w:val="0"/>
          <w:bCs w:val="0"/>
          <w:caps w:val="0"/>
          <w:noProof/>
          <w:kern w:val="2"/>
          <w:sz w:val="22"/>
          <w:szCs w:val="22"/>
          <w:lang w:val="en-US" w:eastAsia="en-US"/>
          <w14:ligatures w14:val="standardContextual"/>
        </w:rPr>
        <w:tab/>
      </w:r>
      <w:r>
        <w:rPr>
          <w:noProof/>
        </w:rPr>
        <w:t>Nefunkcionalni zahtevi</w:t>
      </w:r>
      <w:r>
        <w:rPr>
          <w:noProof/>
        </w:rPr>
        <w:tab/>
      </w:r>
      <w:r>
        <w:rPr>
          <w:noProof/>
        </w:rPr>
        <w:fldChar w:fldCharType="begin"/>
      </w:r>
      <w:r>
        <w:rPr>
          <w:noProof/>
        </w:rPr>
        <w:instrText xml:space="preserve"> PAGEREF _Toc160907774 \h </w:instrText>
      </w:r>
      <w:r>
        <w:rPr>
          <w:noProof/>
        </w:rPr>
      </w:r>
      <w:r>
        <w:rPr>
          <w:noProof/>
        </w:rPr>
        <w:fldChar w:fldCharType="separate"/>
      </w:r>
      <w:r>
        <w:rPr>
          <w:noProof/>
        </w:rPr>
        <w:t>13</w:t>
      </w:r>
      <w:r>
        <w:rPr>
          <w:noProof/>
        </w:rPr>
        <w:fldChar w:fldCharType="end"/>
      </w:r>
    </w:p>
    <w:p w14:paraId="436B2458" w14:textId="032BD4DF"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11.1</w:t>
      </w:r>
      <w:r>
        <w:rPr>
          <w:rFonts w:eastAsiaTheme="minorEastAsia" w:cstheme="minorBidi"/>
          <w:smallCaps w:val="0"/>
          <w:noProof/>
          <w:kern w:val="2"/>
          <w:sz w:val="22"/>
          <w:szCs w:val="22"/>
          <w:lang w:val="en-US" w:eastAsia="en-US"/>
          <w14:ligatures w14:val="standardContextual"/>
        </w:rPr>
        <w:tab/>
      </w:r>
      <w:r>
        <w:rPr>
          <w:noProof/>
        </w:rPr>
        <w:t>Zahtevi u pogledu standardizacije</w:t>
      </w:r>
      <w:r>
        <w:rPr>
          <w:noProof/>
        </w:rPr>
        <w:tab/>
      </w:r>
      <w:r>
        <w:rPr>
          <w:noProof/>
        </w:rPr>
        <w:fldChar w:fldCharType="begin"/>
      </w:r>
      <w:r>
        <w:rPr>
          <w:noProof/>
        </w:rPr>
        <w:instrText xml:space="preserve"> PAGEREF _Toc160907775 \h </w:instrText>
      </w:r>
      <w:r>
        <w:rPr>
          <w:noProof/>
        </w:rPr>
      </w:r>
      <w:r>
        <w:rPr>
          <w:noProof/>
        </w:rPr>
        <w:fldChar w:fldCharType="separate"/>
      </w:r>
      <w:r>
        <w:rPr>
          <w:noProof/>
        </w:rPr>
        <w:t>13</w:t>
      </w:r>
      <w:r>
        <w:rPr>
          <w:noProof/>
        </w:rPr>
        <w:fldChar w:fldCharType="end"/>
      </w:r>
    </w:p>
    <w:p w14:paraId="005E2C7F" w14:textId="1A8BF55F"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11.2</w:t>
      </w:r>
      <w:r>
        <w:rPr>
          <w:rFonts w:eastAsiaTheme="minorEastAsia" w:cstheme="minorBidi"/>
          <w:smallCaps w:val="0"/>
          <w:noProof/>
          <w:kern w:val="2"/>
          <w:sz w:val="22"/>
          <w:szCs w:val="22"/>
          <w:lang w:val="en-US" w:eastAsia="en-US"/>
          <w14:ligatures w14:val="standardContextual"/>
        </w:rPr>
        <w:tab/>
      </w:r>
      <w:r>
        <w:rPr>
          <w:noProof/>
        </w:rPr>
        <w:t>Sistemski zahtevi</w:t>
      </w:r>
      <w:r>
        <w:rPr>
          <w:noProof/>
        </w:rPr>
        <w:tab/>
      </w:r>
      <w:r>
        <w:rPr>
          <w:noProof/>
        </w:rPr>
        <w:fldChar w:fldCharType="begin"/>
      </w:r>
      <w:r>
        <w:rPr>
          <w:noProof/>
        </w:rPr>
        <w:instrText xml:space="preserve"> PAGEREF _Toc160907776 \h </w:instrText>
      </w:r>
      <w:r>
        <w:rPr>
          <w:noProof/>
        </w:rPr>
      </w:r>
      <w:r>
        <w:rPr>
          <w:noProof/>
        </w:rPr>
        <w:fldChar w:fldCharType="separate"/>
      </w:r>
      <w:r>
        <w:rPr>
          <w:noProof/>
        </w:rPr>
        <w:t>13</w:t>
      </w:r>
      <w:r>
        <w:rPr>
          <w:noProof/>
        </w:rPr>
        <w:fldChar w:fldCharType="end"/>
      </w:r>
    </w:p>
    <w:p w14:paraId="37DDC686" w14:textId="2B6A286E"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11.3</w:t>
      </w:r>
      <w:r>
        <w:rPr>
          <w:rFonts w:eastAsiaTheme="minorEastAsia" w:cstheme="minorBidi"/>
          <w:smallCaps w:val="0"/>
          <w:noProof/>
          <w:kern w:val="2"/>
          <w:sz w:val="22"/>
          <w:szCs w:val="22"/>
          <w:lang w:val="en-US" w:eastAsia="en-US"/>
          <w14:ligatures w14:val="standardContextual"/>
        </w:rPr>
        <w:tab/>
      </w:r>
      <w:r>
        <w:rPr>
          <w:noProof/>
        </w:rPr>
        <w:t>Zahtevi u pogledu performansi</w:t>
      </w:r>
      <w:r>
        <w:rPr>
          <w:noProof/>
        </w:rPr>
        <w:tab/>
      </w:r>
      <w:r>
        <w:rPr>
          <w:noProof/>
        </w:rPr>
        <w:fldChar w:fldCharType="begin"/>
      </w:r>
      <w:r>
        <w:rPr>
          <w:noProof/>
        </w:rPr>
        <w:instrText xml:space="preserve"> PAGEREF _Toc160907777 \h </w:instrText>
      </w:r>
      <w:r>
        <w:rPr>
          <w:noProof/>
        </w:rPr>
      </w:r>
      <w:r>
        <w:rPr>
          <w:noProof/>
        </w:rPr>
        <w:fldChar w:fldCharType="separate"/>
      </w:r>
      <w:r>
        <w:rPr>
          <w:noProof/>
        </w:rPr>
        <w:t>13</w:t>
      </w:r>
      <w:r>
        <w:rPr>
          <w:noProof/>
        </w:rPr>
        <w:fldChar w:fldCharType="end"/>
      </w:r>
    </w:p>
    <w:p w14:paraId="5215D9F9" w14:textId="0C109C33"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11.4</w:t>
      </w:r>
      <w:r>
        <w:rPr>
          <w:rFonts w:eastAsiaTheme="minorEastAsia" w:cstheme="minorBidi"/>
          <w:smallCaps w:val="0"/>
          <w:noProof/>
          <w:kern w:val="2"/>
          <w:sz w:val="22"/>
          <w:szCs w:val="22"/>
          <w:lang w:val="en-US" w:eastAsia="en-US"/>
          <w14:ligatures w14:val="standardContextual"/>
        </w:rPr>
        <w:tab/>
      </w:r>
      <w:r>
        <w:rPr>
          <w:noProof/>
        </w:rPr>
        <w:t>Zahtevi u pogledu okruženja</w:t>
      </w:r>
      <w:r>
        <w:rPr>
          <w:noProof/>
        </w:rPr>
        <w:tab/>
      </w:r>
      <w:r>
        <w:rPr>
          <w:noProof/>
        </w:rPr>
        <w:fldChar w:fldCharType="begin"/>
      </w:r>
      <w:r>
        <w:rPr>
          <w:noProof/>
        </w:rPr>
        <w:instrText xml:space="preserve"> PAGEREF _Toc160907778 \h </w:instrText>
      </w:r>
      <w:r>
        <w:rPr>
          <w:noProof/>
        </w:rPr>
      </w:r>
      <w:r>
        <w:rPr>
          <w:noProof/>
        </w:rPr>
        <w:fldChar w:fldCharType="separate"/>
      </w:r>
      <w:r>
        <w:rPr>
          <w:noProof/>
        </w:rPr>
        <w:t>13</w:t>
      </w:r>
      <w:r>
        <w:rPr>
          <w:noProof/>
        </w:rPr>
        <w:fldChar w:fldCharType="end"/>
      </w:r>
    </w:p>
    <w:p w14:paraId="2B57FEC6" w14:textId="707D7B8E" w:rsidR="006B1373" w:rsidRDefault="006B1373">
      <w:pPr>
        <w:pStyle w:val="TOC1"/>
        <w:tabs>
          <w:tab w:val="left" w:pos="600"/>
          <w:tab w:val="right" w:leader="dot" w:pos="9350"/>
        </w:tabs>
        <w:rPr>
          <w:rFonts w:eastAsiaTheme="minorEastAsia" w:cstheme="minorBidi"/>
          <w:b w:val="0"/>
          <w:bCs w:val="0"/>
          <w:caps w:val="0"/>
          <w:noProof/>
          <w:kern w:val="2"/>
          <w:sz w:val="22"/>
          <w:szCs w:val="22"/>
          <w:lang w:val="en-US" w:eastAsia="en-US"/>
          <w14:ligatures w14:val="standardContextual"/>
        </w:rPr>
      </w:pPr>
      <w:r>
        <w:rPr>
          <w:noProof/>
        </w:rPr>
        <w:t>12.</w:t>
      </w:r>
      <w:r>
        <w:rPr>
          <w:rFonts w:eastAsiaTheme="minorEastAsia" w:cstheme="minorBidi"/>
          <w:b w:val="0"/>
          <w:bCs w:val="0"/>
          <w:caps w:val="0"/>
          <w:noProof/>
          <w:kern w:val="2"/>
          <w:sz w:val="22"/>
          <w:szCs w:val="22"/>
          <w:lang w:val="en-US" w:eastAsia="en-US"/>
          <w14:ligatures w14:val="standardContextual"/>
        </w:rPr>
        <w:tab/>
      </w:r>
      <w:r>
        <w:rPr>
          <w:noProof/>
        </w:rPr>
        <w:t>Dokumentacija</w:t>
      </w:r>
      <w:r>
        <w:rPr>
          <w:noProof/>
        </w:rPr>
        <w:tab/>
      </w:r>
      <w:r>
        <w:rPr>
          <w:noProof/>
        </w:rPr>
        <w:fldChar w:fldCharType="begin"/>
      </w:r>
      <w:r>
        <w:rPr>
          <w:noProof/>
        </w:rPr>
        <w:instrText xml:space="preserve"> PAGEREF _Toc160907779 \h </w:instrText>
      </w:r>
      <w:r>
        <w:rPr>
          <w:noProof/>
        </w:rPr>
      </w:r>
      <w:r>
        <w:rPr>
          <w:noProof/>
        </w:rPr>
        <w:fldChar w:fldCharType="separate"/>
      </w:r>
      <w:r>
        <w:rPr>
          <w:noProof/>
        </w:rPr>
        <w:t>13</w:t>
      </w:r>
      <w:r>
        <w:rPr>
          <w:noProof/>
        </w:rPr>
        <w:fldChar w:fldCharType="end"/>
      </w:r>
    </w:p>
    <w:p w14:paraId="69D5B92F" w14:textId="2DA59623"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12.1</w:t>
      </w:r>
      <w:r>
        <w:rPr>
          <w:rFonts w:eastAsiaTheme="minorEastAsia" w:cstheme="minorBidi"/>
          <w:smallCaps w:val="0"/>
          <w:noProof/>
          <w:kern w:val="2"/>
          <w:sz w:val="22"/>
          <w:szCs w:val="22"/>
          <w:lang w:val="en-US" w:eastAsia="en-US"/>
          <w14:ligatures w14:val="standardContextual"/>
        </w:rPr>
        <w:tab/>
      </w:r>
      <w:r>
        <w:rPr>
          <w:noProof/>
        </w:rPr>
        <w:t>Korisničko uputstvo</w:t>
      </w:r>
      <w:r>
        <w:rPr>
          <w:noProof/>
        </w:rPr>
        <w:tab/>
      </w:r>
      <w:r>
        <w:rPr>
          <w:noProof/>
        </w:rPr>
        <w:fldChar w:fldCharType="begin"/>
      </w:r>
      <w:r>
        <w:rPr>
          <w:noProof/>
        </w:rPr>
        <w:instrText xml:space="preserve"> PAGEREF _Toc160907780 \h </w:instrText>
      </w:r>
      <w:r>
        <w:rPr>
          <w:noProof/>
        </w:rPr>
      </w:r>
      <w:r>
        <w:rPr>
          <w:noProof/>
        </w:rPr>
        <w:fldChar w:fldCharType="separate"/>
      </w:r>
      <w:r>
        <w:rPr>
          <w:noProof/>
        </w:rPr>
        <w:t>13</w:t>
      </w:r>
      <w:r>
        <w:rPr>
          <w:noProof/>
        </w:rPr>
        <w:fldChar w:fldCharType="end"/>
      </w:r>
    </w:p>
    <w:p w14:paraId="472E3650" w14:textId="6895B1F5"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12.2</w:t>
      </w:r>
      <w:r>
        <w:rPr>
          <w:rFonts w:eastAsiaTheme="minorEastAsia" w:cstheme="minorBidi"/>
          <w:smallCaps w:val="0"/>
          <w:noProof/>
          <w:kern w:val="2"/>
          <w:sz w:val="22"/>
          <w:szCs w:val="22"/>
          <w:lang w:val="en-US" w:eastAsia="en-US"/>
          <w14:ligatures w14:val="standardContextual"/>
        </w:rPr>
        <w:tab/>
      </w:r>
      <w:r w:rsidRPr="00AC01F9">
        <w:rPr>
          <w:i/>
          <w:iCs/>
          <w:noProof/>
        </w:rPr>
        <w:t>Online</w:t>
      </w:r>
      <w:r>
        <w:rPr>
          <w:noProof/>
        </w:rPr>
        <w:t xml:space="preserve"> uputstvo</w:t>
      </w:r>
      <w:r>
        <w:rPr>
          <w:noProof/>
        </w:rPr>
        <w:tab/>
      </w:r>
      <w:r>
        <w:rPr>
          <w:noProof/>
        </w:rPr>
        <w:fldChar w:fldCharType="begin"/>
      </w:r>
      <w:r>
        <w:rPr>
          <w:noProof/>
        </w:rPr>
        <w:instrText xml:space="preserve"> PAGEREF _Toc160907781 \h </w:instrText>
      </w:r>
      <w:r>
        <w:rPr>
          <w:noProof/>
        </w:rPr>
      </w:r>
      <w:r>
        <w:rPr>
          <w:noProof/>
        </w:rPr>
        <w:fldChar w:fldCharType="separate"/>
      </w:r>
      <w:r>
        <w:rPr>
          <w:noProof/>
        </w:rPr>
        <w:t>14</w:t>
      </w:r>
      <w:r>
        <w:rPr>
          <w:noProof/>
        </w:rPr>
        <w:fldChar w:fldCharType="end"/>
      </w:r>
    </w:p>
    <w:p w14:paraId="52E666AA" w14:textId="1B7E5E69"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12.3</w:t>
      </w:r>
      <w:r>
        <w:rPr>
          <w:rFonts w:eastAsiaTheme="minorEastAsia" w:cstheme="minorBidi"/>
          <w:smallCaps w:val="0"/>
          <w:noProof/>
          <w:kern w:val="2"/>
          <w:sz w:val="22"/>
          <w:szCs w:val="22"/>
          <w:lang w:val="en-US" w:eastAsia="en-US"/>
          <w14:ligatures w14:val="standardContextual"/>
        </w:rPr>
        <w:tab/>
      </w:r>
      <w:r>
        <w:rPr>
          <w:noProof/>
        </w:rPr>
        <w:t>Uputstvo za instalaciju i konfigurisanje</w:t>
      </w:r>
      <w:r>
        <w:rPr>
          <w:noProof/>
        </w:rPr>
        <w:tab/>
      </w:r>
      <w:r>
        <w:rPr>
          <w:noProof/>
        </w:rPr>
        <w:fldChar w:fldCharType="begin"/>
      </w:r>
      <w:r>
        <w:rPr>
          <w:noProof/>
        </w:rPr>
        <w:instrText xml:space="preserve"> PAGEREF _Toc160907782 \h </w:instrText>
      </w:r>
      <w:r>
        <w:rPr>
          <w:noProof/>
        </w:rPr>
      </w:r>
      <w:r>
        <w:rPr>
          <w:noProof/>
        </w:rPr>
        <w:fldChar w:fldCharType="separate"/>
      </w:r>
      <w:r>
        <w:rPr>
          <w:noProof/>
        </w:rPr>
        <w:t>14</w:t>
      </w:r>
      <w:r>
        <w:rPr>
          <w:noProof/>
        </w:rPr>
        <w:fldChar w:fldCharType="end"/>
      </w:r>
    </w:p>
    <w:p w14:paraId="6BFD6C29" w14:textId="19680349" w:rsidR="006B1373" w:rsidRDefault="006B1373">
      <w:pPr>
        <w:pStyle w:val="TOC2"/>
        <w:tabs>
          <w:tab w:val="left" w:pos="800"/>
          <w:tab w:val="right" w:leader="dot" w:pos="9350"/>
        </w:tabs>
        <w:rPr>
          <w:rFonts w:eastAsiaTheme="minorEastAsia" w:cstheme="minorBidi"/>
          <w:smallCaps w:val="0"/>
          <w:noProof/>
          <w:kern w:val="2"/>
          <w:sz w:val="22"/>
          <w:szCs w:val="22"/>
          <w:lang w:val="en-US" w:eastAsia="en-US"/>
          <w14:ligatures w14:val="standardContextual"/>
        </w:rPr>
      </w:pPr>
      <w:r>
        <w:rPr>
          <w:noProof/>
        </w:rPr>
        <w:t>12.4</w:t>
      </w:r>
      <w:r>
        <w:rPr>
          <w:rFonts w:eastAsiaTheme="minorEastAsia" w:cstheme="minorBidi"/>
          <w:smallCaps w:val="0"/>
          <w:noProof/>
          <w:kern w:val="2"/>
          <w:sz w:val="22"/>
          <w:szCs w:val="22"/>
          <w:lang w:val="en-US" w:eastAsia="en-US"/>
          <w14:ligatures w14:val="standardContextual"/>
        </w:rPr>
        <w:tab/>
      </w:r>
      <w:r>
        <w:rPr>
          <w:noProof/>
        </w:rPr>
        <w:t>Pakovanje proizvoda</w:t>
      </w:r>
      <w:r>
        <w:rPr>
          <w:noProof/>
        </w:rPr>
        <w:tab/>
      </w:r>
      <w:r>
        <w:rPr>
          <w:noProof/>
        </w:rPr>
        <w:fldChar w:fldCharType="begin"/>
      </w:r>
      <w:r>
        <w:rPr>
          <w:noProof/>
        </w:rPr>
        <w:instrText xml:space="preserve"> PAGEREF _Toc160907783 \h </w:instrText>
      </w:r>
      <w:r>
        <w:rPr>
          <w:noProof/>
        </w:rPr>
      </w:r>
      <w:r>
        <w:rPr>
          <w:noProof/>
        </w:rPr>
        <w:fldChar w:fldCharType="separate"/>
      </w:r>
      <w:r>
        <w:rPr>
          <w:noProof/>
        </w:rPr>
        <w:t>14</w:t>
      </w:r>
      <w:r>
        <w:rPr>
          <w:noProof/>
        </w:rPr>
        <w:fldChar w:fldCharType="end"/>
      </w:r>
    </w:p>
    <w:p w14:paraId="033079F4" w14:textId="742B4A04" w:rsidR="00206E1F" w:rsidRPr="00BF7260" w:rsidRDefault="00BF7260" w:rsidP="00211F69">
      <w:pPr>
        <w:pStyle w:val="Title"/>
      </w:pPr>
      <w:r w:rsidRPr="00BF7260">
        <w:rPr>
          <w:b w:val="0"/>
          <w:bCs w:val="0"/>
          <w:sz w:val="24"/>
          <w:szCs w:val="20"/>
        </w:rPr>
        <w:fldChar w:fldCharType="end"/>
      </w:r>
      <w:r w:rsidR="00206E1F" w:rsidRPr="00BF7260">
        <w:br w:type="page"/>
      </w:r>
      <w:r w:rsidR="003372D3" w:rsidRPr="00BF7260">
        <w:lastRenderedPageBreak/>
        <w:t>Vizija sistema</w:t>
      </w:r>
    </w:p>
    <w:p w14:paraId="75C34673" w14:textId="77777777" w:rsidR="00206E1F" w:rsidRPr="00BF7260" w:rsidRDefault="003372D3" w:rsidP="00211F69">
      <w:pPr>
        <w:pStyle w:val="Heading1"/>
      </w:pPr>
      <w:bookmarkStart w:id="0" w:name="_Toc160907745"/>
      <w:r w:rsidRPr="00BF7260">
        <w:t>Cilj</w:t>
      </w:r>
      <w:r w:rsidR="00CA58C5" w:rsidRPr="00BF7260">
        <w:t xml:space="preserve"> dokumenta</w:t>
      </w:r>
      <w:bookmarkEnd w:id="0"/>
    </w:p>
    <w:p w14:paraId="5F72AE8D" w14:textId="424DA3F6" w:rsidR="00206E1F" w:rsidRPr="00BF7260" w:rsidRDefault="00E5107E" w:rsidP="00211F69">
      <w:pPr>
        <w:pStyle w:val="BodyText"/>
      </w:pPr>
      <w:r w:rsidRPr="00BF7260">
        <w:t xml:space="preserve">Svrha </w:t>
      </w:r>
      <w:r w:rsidR="00B849B5" w:rsidRPr="00BF7260">
        <w:t xml:space="preserve">ovog dokumenta je </w:t>
      </w:r>
      <w:r w:rsidRPr="00BF7260">
        <w:t xml:space="preserve">opis </w:t>
      </w:r>
      <w:r w:rsidR="00B849B5" w:rsidRPr="00BF7260">
        <w:t xml:space="preserve">zahteva </w:t>
      </w:r>
      <w:r w:rsidR="003B7275" w:rsidRPr="00BF7260">
        <w:t xml:space="preserve">i karakteristike </w:t>
      </w:r>
      <w:r w:rsidR="00005649" w:rsidRPr="00BF7260">
        <w:t>pitajStrucnjaka</w:t>
      </w:r>
      <w:r w:rsidR="003B7275" w:rsidRPr="00BF7260">
        <w:t xml:space="preserve"> </w:t>
      </w:r>
      <w:r w:rsidR="00005649" w:rsidRPr="00BF7260">
        <w:t xml:space="preserve">web aplikacije </w:t>
      </w:r>
      <w:r w:rsidR="003B7275" w:rsidRPr="00BF7260">
        <w:t xml:space="preserve">na osnovu prikupljenih i </w:t>
      </w:r>
      <w:r w:rsidRPr="00BF7260">
        <w:t>analizira</w:t>
      </w:r>
      <w:r w:rsidR="003B7275" w:rsidRPr="00BF7260">
        <w:t>nih</w:t>
      </w:r>
      <w:r w:rsidRPr="00BF7260">
        <w:t xml:space="preserve"> </w:t>
      </w:r>
      <w:r w:rsidR="003B7275" w:rsidRPr="00BF7260">
        <w:t>potreba</w:t>
      </w:r>
      <w:r w:rsidRPr="00BF7260">
        <w:t xml:space="preserve"> </w:t>
      </w:r>
      <w:r w:rsidR="00B849B5" w:rsidRPr="00BF7260">
        <w:t>krajnjih korisnika</w:t>
      </w:r>
      <w:r w:rsidR="00D20996" w:rsidRPr="00BF7260">
        <w:t xml:space="preserve"> i drugih zainteresovanih strana, kao i </w:t>
      </w:r>
      <w:r w:rsidR="00645AF9" w:rsidRPr="00BF7260">
        <w:t xml:space="preserve">razloga koji su izazvali nastanak ovih </w:t>
      </w:r>
      <w:r w:rsidR="00AD4051" w:rsidRPr="00BF7260">
        <w:t>potreba</w:t>
      </w:r>
      <w:r w:rsidR="00B849B5" w:rsidRPr="00BF7260">
        <w:t>.</w:t>
      </w:r>
    </w:p>
    <w:p w14:paraId="4D9F430B" w14:textId="77777777" w:rsidR="00206E1F" w:rsidRPr="00BF7260" w:rsidRDefault="003372D3" w:rsidP="00211F69">
      <w:pPr>
        <w:pStyle w:val="Heading1"/>
      </w:pPr>
      <w:bookmarkStart w:id="1" w:name="_Toc160907746"/>
      <w:r w:rsidRPr="00BF7260">
        <w:t>Opseg</w:t>
      </w:r>
      <w:r w:rsidR="00CA58C5" w:rsidRPr="00BF7260">
        <w:t xml:space="preserve"> dokumenta</w:t>
      </w:r>
      <w:bookmarkEnd w:id="1"/>
    </w:p>
    <w:p w14:paraId="71DBE572" w14:textId="63DC9EBA" w:rsidR="00E469BC" w:rsidRPr="00BF7260" w:rsidRDefault="00B849B5" w:rsidP="00211F69">
      <w:pPr>
        <w:pStyle w:val="BodyText"/>
      </w:pPr>
      <w:r w:rsidRPr="00BF7260">
        <w:t>Dokument se odnosi na</w:t>
      </w:r>
      <w:r w:rsidR="001B0403">
        <w:t xml:space="preserve"> viziju sistema</w:t>
      </w:r>
      <w:r w:rsidRPr="00BF7260">
        <w:t xml:space="preserve"> </w:t>
      </w:r>
      <w:r w:rsidR="004D2D65" w:rsidRPr="00BF7260">
        <w:t>pitajStrucnjaka</w:t>
      </w:r>
      <w:r w:rsidRPr="00BF7260">
        <w:t xml:space="preserve"> koj</w:t>
      </w:r>
      <w:r w:rsidR="004D2D65" w:rsidRPr="00BF7260">
        <w:t>a</w:t>
      </w:r>
      <w:r w:rsidRPr="00BF7260">
        <w:t xml:space="preserve"> će biti razvijen</w:t>
      </w:r>
      <w:r w:rsidR="004D2D65" w:rsidRPr="00BF7260">
        <w:t>a</w:t>
      </w:r>
      <w:r w:rsidRPr="00BF7260">
        <w:t xml:space="preserve"> od strane </w:t>
      </w:r>
      <w:r w:rsidR="004D2D65" w:rsidRPr="00BF7260">
        <w:t>tima Stručnjaci</w:t>
      </w:r>
      <w:r w:rsidR="001B0403">
        <w:t xml:space="preserve"> u vidu web aplikacije</w:t>
      </w:r>
      <w:r w:rsidRPr="00BF7260">
        <w:t xml:space="preserve">. </w:t>
      </w:r>
    </w:p>
    <w:p w14:paraId="1BFE2833" w14:textId="08E949FA" w:rsidR="00DE518F" w:rsidRPr="00BF7260" w:rsidRDefault="004D2D65" w:rsidP="00211F69">
      <w:pPr>
        <w:pStyle w:val="BodyText"/>
      </w:pPr>
      <w:r w:rsidRPr="00BF7260">
        <w:t>Web aplikacija pitajStrucnjaka</w:t>
      </w:r>
      <w:r w:rsidR="00E469BC" w:rsidRPr="00BF7260">
        <w:t xml:space="preserve"> će omogućiti </w:t>
      </w:r>
      <w:r w:rsidRPr="00BF7260">
        <w:t>jednostavno pretraživanje i pružanje usluga od strane korisnika</w:t>
      </w:r>
      <w:r w:rsidR="00E469BC" w:rsidRPr="00BF7260">
        <w:t xml:space="preserve">. </w:t>
      </w:r>
      <w:r w:rsidRPr="00BF7260">
        <w:t xml:space="preserve">Aplikacija </w:t>
      </w:r>
      <w:r w:rsidR="00E469BC" w:rsidRPr="00BF7260">
        <w:t xml:space="preserve">treba da omogući </w:t>
      </w:r>
      <w:r w:rsidRPr="00BF7260">
        <w:t xml:space="preserve">jednostavnu i brzu interakciju između korisnika i stručnjaka, u cilju rešavanja problema iz </w:t>
      </w:r>
      <w:r w:rsidR="001B0403">
        <w:t>različitih</w:t>
      </w:r>
      <w:r w:rsidRPr="00BF7260">
        <w:t xml:space="preserve"> oblasti.</w:t>
      </w:r>
      <w:r w:rsidR="00DE518F" w:rsidRPr="00BF7260">
        <w:t xml:space="preserve"> </w:t>
      </w:r>
    </w:p>
    <w:p w14:paraId="0058E1A8" w14:textId="77777777" w:rsidR="00206E1F" w:rsidRPr="00BF7260" w:rsidRDefault="003372D3" w:rsidP="00211F69">
      <w:pPr>
        <w:pStyle w:val="Heading1"/>
      </w:pPr>
      <w:bookmarkStart w:id="2" w:name="_Toc160907747"/>
      <w:r w:rsidRPr="00BF7260">
        <w:t>Reference</w:t>
      </w:r>
      <w:bookmarkEnd w:id="2"/>
    </w:p>
    <w:p w14:paraId="6CD59530" w14:textId="77777777" w:rsidR="00206E1F" w:rsidRPr="00BF7260" w:rsidRDefault="003372D3" w:rsidP="00211F69">
      <w:pPr>
        <w:pStyle w:val="BodyText"/>
      </w:pPr>
      <w:r w:rsidRPr="00BF7260">
        <w:t>Spisak korišćene literature</w:t>
      </w:r>
      <w:r w:rsidR="00206E1F" w:rsidRPr="00BF7260">
        <w:t>:</w:t>
      </w:r>
    </w:p>
    <w:p w14:paraId="58C94441" w14:textId="5610AC22" w:rsidR="00DE518F" w:rsidRPr="00BF7260" w:rsidRDefault="004D2D65" w:rsidP="00211F69">
      <w:pPr>
        <w:pStyle w:val="BodyText"/>
        <w:numPr>
          <w:ilvl w:val="0"/>
          <w:numId w:val="23"/>
        </w:numPr>
      </w:pPr>
      <w:r w:rsidRPr="00BF7260">
        <w:t>pitajStrucnjaka</w:t>
      </w:r>
      <w:r w:rsidR="00DE518F" w:rsidRPr="00BF7260">
        <w:t xml:space="preserve"> – Predlog projekta, </w:t>
      </w:r>
      <w:r w:rsidRPr="00BF7260">
        <w:rPr>
          <w:lang w:val="sr-Latn-CS"/>
        </w:rPr>
        <w:t>Stručnjaci-pitajStrucnjaka-02</w:t>
      </w:r>
      <w:r w:rsidR="00DE518F" w:rsidRPr="00BF7260">
        <w:t>, V1.</w:t>
      </w:r>
      <w:r w:rsidRPr="00BF7260">
        <w:t>1</w:t>
      </w:r>
      <w:r w:rsidR="00DE518F" w:rsidRPr="00BF7260">
        <w:t>, 20</w:t>
      </w:r>
      <w:r w:rsidRPr="00BF7260">
        <w:t>24</w:t>
      </w:r>
      <w:r w:rsidR="00DE518F" w:rsidRPr="00BF7260">
        <w:t xml:space="preserve">, </w:t>
      </w:r>
      <w:r w:rsidRPr="00BF7260">
        <w:t>Stručnjaci</w:t>
      </w:r>
      <w:r w:rsidR="00DE518F" w:rsidRPr="00BF7260">
        <w:t>.</w:t>
      </w:r>
    </w:p>
    <w:p w14:paraId="7C1B48D3" w14:textId="6B4A44A4" w:rsidR="00934EDD" w:rsidRPr="00BF7260" w:rsidRDefault="00934EDD" w:rsidP="00211F69">
      <w:pPr>
        <w:pStyle w:val="BodyText"/>
        <w:numPr>
          <w:ilvl w:val="0"/>
          <w:numId w:val="23"/>
        </w:numPr>
      </w:pPr>
      <w:r w:rsidRPr="00BF7260">
        <w:t>Medvedi na putu – Bojan Leković</w:t>
      </w:r>
    </w:p>
    <w:p w14:paraId="3C4C568B" w14:textId="77777777" w:rsidR="00206E1F" w:rsidRPr="00BF7260" w:rsidRDefault="003372D3" w:rsidP="00211F69">
      <w:pPr>
        <w:pStyle w:val="Heading1"/>
      </w:pPr>
      <w:bookmarkStart w:id="3" w:name="_Toc160907748"/>
      <w:r w:rsidRPr="00BF7260">
        <w:t>Pozicioniranje proizvoda</w:t>
      </w:r>
      <w:bookmarkEnd w:id="3"/>
    </w:p>
    <w:p w14:paraId="57A0DFAC" w14:textId="77777777" w:rsidR="00206E1F" w:rsidRPr="00BF7260" w:rsidRDefault="003372D3" w:rsidP="00211F69">
      <w:pPr>
        <w:pStyle w:val="Heading2"/>
      </w:pPr>
      <w:bookmarkStart w:id="4" w:name="_Toc160907749"/>
      <w:r w:rsidRPr="00BF7260">
        <w:t>Poslovne mogućnosti</w:t>
      </w:r>
      <w:bookmarkEnd w:id="4"/>
    </w:p>
    <w:p w14:paraId="4EB332E0" w14:textId="77777777" w:rsidR="001B0403" w:rsidRDefault="00934EDD" w:rsidP="001B0403">
      <w:pPr>
        <w:spacing w:after="0"/>
      </w:pPr>
      <w:r w:rsidRPr="00BF7260">
        <w:t xml:space="preserve">Projekat ima za cilj </w:t>
      </w:r>
      <w:r w:rsidR="00BC5736" w:rsidRPr="00BF7260">
        <w:t xml:space="preserve">povezivanje stručnjaka i korisnika, </w:t>
      </w:r>
      <w:r w:rsidR="003871B6" w:rsidRPr="00BF7260">
        <w:t>na obostrano zadovoljstvo, gde će stručnjak imati finansijskih benefita dok će korisnik dobijati benefit u vidu ekspresne pomoći.</w:t>
      </w:r>
      <w:r w:rsidR="00BC5736" w:rsidRPr="00BF7260">
        <w:t xml:space="preserve"> Korisnik bi pristupom na web aplikaciju dobio mogućnost da jednostavno </w:t>
      </w:r>
      <w:r w:rsidR="001B0403">
        <w:t>stupi u kontakt</w:t>
      </w:r>
      <w:r w:rsidR="00BC5736" w:rsidRPr="00BF7260">
        <w:t xml:space="preserve"> </w:t>
      </w:r>
      <w:r w:rsidR="001B0403">
        <w:t xml:space="preserve">sa </w:t>
      </w:r>
      <w:r w:rsidR="00BC5736" w:rsidRPr="00BF7260">
        <w:t>stručnjak</w:t>
      </w:r>
      <w:r w:rsidR="001B0403">
        <w:t>om</w:t>
      </w:r>
      <w:r w:rsidR="00BC5736" w:rsidRPr="00BF7260">
        <w:t xml:space="preserve"> i samim tim uštedeo vreme izbegavanjem korišćenja drugih platformi koje nisu</w:t>
      </w:r>
      <w:r w:rsidR="003871B6" w:rsidRPr="00BF7260">
        <w:t xml:space="preserve"> namenjene</w:t>
      </w:r>
      <w:r w:rsidR="00BC5736" w:rsidRPr="00BF7260">
        <w:t xml:space="preserve"> za savetovanje(mailovi, pozivi, poruke preko socijalnih mreža).</w:t>
      </w:r>
    </w:p>
    <w:p w14:paraId="68EE1668" w14:textId="1312AE3E" w:rsidR="001B0403" w:rsidRDefault="00640B91" w:rsidP="001B0403">
      <w:pPr>
        <w:spacing w:after="0"/>
      </w:pPr>
      <w:r w:rsidRPr="00BF7260">
        <w:br/>
        <w:t>Projekat je osmišljen kako bi pružio podršku ljudima koji se suočavaju sa specifičnim izazovima i traže stručne savete i usluge u različitim oblastima. Takođe, ova inicijativa je namenjena i profesionalcima koji žele da podele svoju ekspertizu sa korisnicima platforme i da imaju koristi od tog angažmana.</w:t>
      </w:r>
    </w:p>
    <w:p w14:paraId="43CC2C84" w14:textId="77777777" w:rsidR="001B0403" w:rsidRDefault="001B0403" w:rsidP="001B0403">
      <w:pPr>
        <w:spacing w:after="0"/>
      </w:pPr>
    </w:p>
    <w:p w14:paraId="561A232D" w14:textId="4E3F2EAA" w:rsidR="00AF79E6" w:rsidRDefault="00640B91" w:rsidP="001B0403">
      <w:r w:rsidRPr="00BF7260">
        <w:t>Na trenutnom tržištu ne postoji praktično rešenje u ovom domenu problema</w:t>
      </w:r>
      <w:r w:rsidR="00AF79E6" w:rsidRPr="00BF7260">
        <w:t>, te bi sama pojava projekta uvela novi standard efikasnosti i ubrzala proces komunikacije u deljenju ekspertize.</w:t>
      </w:r>
    </w:p>
    <w:p w14:paraId="1721242A" w14:textId="77777777" w:rsidR="001B0403" w:rsidRDefault="001B0403" w:rsidP="001B0403"/>
    <w:p w14:paraId="435BD9EE" w14:textId="77777777" w:rsidR="001B0403" w:rsidRDefault="001B0403" w:rsidP="001B0403"/>
    <w:p w14:paraId="3D438255" w14:textId="77777777" w:rsidR="001B0403" w:rsidRDefault="001B0403" w:rsidP="001B0403"/>
    <w:p w14:paraId="014D21E2" w14:textId="77777777" w:rsidR="001B0403" w:rsidRDefault="001B0403" w:rsidP="001B0403"/>
    <w:p w14:paraId="31F2A09B" w14:textId="77777777" w:rsidR="001B0403" w:rsidRDefault="001B0403" w:rsidP="001B0403"/>
    <w:p w14:paraId="6FBD0F8C" w14:textId="77777777" w:rsidR="001B0403" w:rsidRDefault="001B0403" w:rsidP="001B0403"/>
    <w:p w14:paraId="35E994C0" w14:textId="77777777" w:rsidR="001B0403" w:rsidRPr="00BF7260" w:rsidRDefault="001B0403" w:rsidP="001B0403"/>
    <w:p w14:paraId="4F5DAD8C" w14:textId="77777777" w:rsidR="00206E1F" w:rsidRPr="00BF7260" w:rsidRDefault="00B849B5" w:rsidP="00211F69">
      <w:pPr>
        <w:pStyle w:val="Heading2"/>
      </w:pPr>
      <w:bookmarkStart w:id="5" w:name="_Toc160907750"/>
      <w:r w:rsidRPr="00BF7260">
        <w:t>Postavka</w:t>
      </w:r>
      <w:r w:rsidR="00D44844" w:rsidRPr="00BF7260">
        <w:t xml:space="preserve"> problema</w:t>
      </w:r>
      <w:bookmarkEnd w:id="5"/>
      <w:r w:rsidR="00206E1F" w:rsidRPr="00BF7260">
        <w:t xml:space="preserve"> </w:t>
      </w:r>
    </w:p>
    <w:p w14:paraId="57D7BD6F" w14:textId="77777777" w:rsidR="00206E1F" w:rsidRPr="00BF7260" w:rsidRDefault="00206E1F" w:rsidP="00211F69"/>
    <w:tbl>
      <w:tblPr>
        <w:tblW w:w="0" w:type="auto"/>
        <w:tblInd w:w="1242" w:type="dxa"/>
        <w:tblLayout w:type="fixed"/>
        <w:tblLook w:val="0000" w:firstRow="0" w:lastRow="0" w:firstColumn="0" w:lastColumn="0" w:noHBand="0" w:noVBand="0"/>
      </w:tblPr>
      <w:tblGrid>
        <w:gridCol w:w="2556"/>
        <w:gridCol w:w="4287"/>
      </w:tblGrid>
      <w:tr w:rsidR="00206E1F" w:rsidRPr="00BF7260" w14:paraId="503A42AD" w14:textId="77777777" w:rsidTr="00AF79E6">
        <w:tc>
          <w:tcPr>
            <w:tcW w:w="2556" w:type="dxa"/>
            <w:tcBorders>
              <w:top w:val="single" w:sz="12" w:space="0" w:color="auto"/>
              <w:left w:val="single" w:sz="12" w:space="0" w:color="auto"/>
              <w:bottom w:val="single" w:sz="6" w:space="0" w:color="auto"/>
              <w:right w:val="single" w:sz="12" w:space="0" w:color="auto"/>
            </w:tcBorders>
            <w:shd w:val="pct25" w:color="auto" w:fill="auto"/>
          </w:tcPr>
          <w:p w14:paraId="0A8B228B" w14:textId="77777777" w:rsidR="00206E1F" w:rsidRPr="00BF7260" w:rsidRDefault="000817C9" w:rsidP="00211F69">
            <w:pPr>
              <w:pStyle w:val="BodyText"/>
            </w:pPr>
            <w:r w:rsidRPr="00BF7260">
              <w:lastRenderedPageBreak/>
              <w:t>Problem je</w:t>
            </w:r>
          </w:p>
        </w:tc>
        <w:tc>
          <w:tcPr>
            <w:tcW w:w="4287" w:type="dxa"/>
            <w:tcBorders>
              <w:top w:val="single" w:sz="12" w:space="0" w:color="auto"/>
              <w:bottom w:val="single" w:sz="6" w:space="0" w:color="auto"/>
              <w:right w:val="single" w:sz="12" w:space="0" w:color="auto"/>
            </w:tcBorders>
          </w:tcPr>
          <w:p w14:paraId="16B8F275" w14:textId="28E0C03E" w:rsidR="00206E1F" w:rsidRPr="00BF7260" w:rsidRDefault="00AF79E6" w:rsidP="00211F69">
            <w:pPr>
              <w:pStyle w:val="BodyText"/>
            </w:pPr>
            <w:r w:rsidRPr="00BF7260">
              <w:t>jednostavno nalaženje stručnjaka za konsultacije u određenoj oblasti.</w:t>
            </w:r>
          </w:p>
        </w:tc>
      </w:tr>
      <w:tr w:rsidR="00206E1F" w:rsidRPr="00BF7260" w14:paraId="56090F29" w14:textId="77777777" w:rsidTr="00AF79E6">
        <w:tc>
          <w:tcPr>
            <w:tcW w:w="2556" w:type="dxa"/>
            <w:tcBorders>
              <w:top w:val="single" w:sz="6" w:space="0" w:color="auto"/>
              <w:left w:val="single" w:sz="12" w:space="0" w:color="auto"/>
              <w:bottom w:val="single" w:sz="6" w:space="0" w:color="auto"/>
              <w:right w:val="single" w:sz="12" w:space="0" w:color="auto"/>
            </w:tcBorders>
            <w:shd w:val="pct25" w:color="auto" w:fill="auto"/>
          </w:tcPr>
          <w:p w14:paraId="661CCE52" w14:textId="77777777" w:rsidR="00206E1F" w:rsidRPr="00BF7260" w:rsidRDefault="000817C9" w:rsidP="00211F69">
            <w:pPr>
              <w:pStyle w:val="BodyText"/>
            </w:pPr>
            <w:r w:rsidRPr="00BF7260">
              <w:t>Pogađa</w:t>
            </w:r>
          </w:p>
        </w:tc>
        <w:tc>
          <w:tcPr>
            <w:tcW w:w="4287" w:type="dxa"/>
            <w:tcBorders>
              <w:top w:val="single" w:sz="6" w:space="0" w:color="auto"/>
              <w:bottom w:val="single" w:sz="6" w:space="0" w:color="auto"/>
              <w:right w:val="single" w:sz="12" w:space="0" w:color="auto"/>
            </w:tcBorders>
          </w:tcPr>
          <w:p w14:paraId="7A241A12" w14:textId="16DB9AFA" w:rsidR="00206E1F" w:rsidRPr="00BF7260" w:rsidRDefault="00AF79E6" w:rsidP="00211F69">
            <w:pPr>
              <w:pStyle w:val="BodyText"/>
            </w:pPr>
            <w:r w:rsidRPr="00BF7260">
              <w:t>osobe sa manjkom iskustva i potrebama za konsultacije u oblastima gde im je potrebna pomoć.</w:t>
            </w:r>
          </w:p>
        </w:tc>
      </w:tr>
      <w:tr w:rsidR="00AF79E6" w:rsidRPr="00BF7260" w14:paraId="121592CF" w14:textId="77777777" w:rsidTr="00AF79E6">
        <w:tc>
          <w:tcPr>
            <w:tcW w:w="2556" w:type="dxa"/>
            <w:tcBorders>
              <w:top w:val="single" w:sz="6" w:space="0" w:color="auto"/>
              <w:left w:val="single" w:sz="12" w:space="0" w:color="auto"/>
              <w:bottom w:val="single" w:sz="6" w:space="0" w:color="auto"/>
              <w:right w:val="single" w:sz="12" w:space="0" w:color="auto"/>
            </w:tcBorders>
            <w:shd w:val="pct25" w:color="auto" w:fill="auto"/>
          </w:tcPr>
          <w:p w14:paraId="34978404" w14:textId="77777777" w:rsidR="00AF79E6" w:rsidRPr="00BF7260" w:rsidRDefault="00AF79E6" w:rsidP="00211F69">
            <w:pPr>
              <w:pStyle w:val="BodyText"/>
            </w:pPr>
            <w:r w:rsidRPr="00BF7260">
              <w:t>Posledice su</w:t>
            </w:r>
          </w:p>
        </w:tc>
        <w:tc>
          <w:tcPr>
            <w:tcW w:w="4287" w:type="dxa"/>
            <w:tcBorders>
              <w:top w:val="single" w:sz="6" w:space="0" w:color="auto"/>
              <w:bottom w:val="single" w:sz="6" w:space="0" w:color="auto"/>
              <w:right w:val="single" w:sz="12" w:space="0" w:color="auto"/>
            </w:tcBorders>
          </w:tcPr>
          <w:p w14:paraId="33B06B6A" w14:textId="62EA9A3C" w:rsidR="00AF79E6" w:rsidRPr="00BF7260" w:rsidRDefault="00AF79E6" w:rsidP="00211F69">
            <w:pPr>
              <w:pStyle w:val="BodyText"/>
            </w:pPr>
            <w:r w:rsidRPr="00BF7260">
              <w:t>veliki utrošak vremena za rešavanje problema konsultacija.</w:t>
            </w:r>
          </w:p>
        </w:tc>
      </w:tr>
      <w:tr w:rsidR="00AF79E6" w:rsidRPr="00BF7260" w14:paraId="50561539" w14:textId="77777777" w:rsidTr="00AF79E6">
        <w:tc>
          <w:tcPr>
            <w:tcW w:w="2556" w:type="dxa"/>
            <w:tcBorders>
              <w:top w:val="single" w:sz="6" w:space="0" w:color="auto"/>
              <w:left w:val="single" w:sz="12" w:space="0" w:color="auto"/>
              <w:bottom w:val="single" w:sz="12" w:space="0" w:color="auto"/>
              <w:right w:val="single" w:sz="12" w:space="0" w:color="auto"/>
            </w:tcBorders>
            <w:shd w:val="pct25" w:color="auto" w:fill="auto"/>
          </w:tcPr>
          <w:p w14:paraId="60ADC5BF" w14:textId="77777777" w:rsidR="00AF79E6" w:rsidRPr="00BF7260" w:rsidRDefault="00AF79E6" w:rsidP="00211F69">
            <w:pPr>
              <w:pStyle w:val="BodyText"/>
            </w:pPr>
            <w:r w:rsidRPr="00BF7260">
              <w:t>Uspešno rešenje će</w:t>
            </w:r>
          </w:p>
        </w:tc>
        <w:tc>
          <w:tcPr>
            <w:tcW w:w="4287" w:type="dxa"/>
            <w:tcBorders>
              <w:top w:val="single" w:sz="6" w:space="0" w:color="auto"/>
              <w:bottom w:val="single" w:sz="12" w:space="0" w:color="auto"/>
              <w:right w:val="single" w:sz="12" w:space="0" w:color="auto"/>
            </w:tcBorders>
          </w:tcPr>
          <w:p w14:paraId="05881339" w14:textId="6C2D6E17" w:rsidR="00AF79E6" w:rsidRPr="00BF7260" w:rsidRDefault="00AF79E6" w:rsidP="00211F69">
            <w:pPr>
              <w:pStyle w:val="BodyText"/>
            </w:pPr>
            <w:r w:rsidRPr="00BF7260">
              <w:t>smanjiti vreme potrebno za povezivanje korisnika i stručnjaka i omogućiti jednostavnu komunikaciju između njih.</w:t>
            </w:r>
          </w:p>
        </w:tc>
      </w:tr>
    </w:tbl>
    <w:p w14:paraId="1179094C" w14:textId="77777777" w:rsidR="00206E1F" w:rsidRPr="00BF7260" w:rsidRDefault="00206E1F" w:rsidP="00211F69"/>
    <w:p w14:paraId="6B665710" w14:textId="77777777" w:rsidR="00206E1F" w:rsidRPr="00BF7260" w:rsidRDefault="00B849B5" w:rsidP="00211F69">
      <w:pPr>
        <w:pStyle w:val="Heading2"/>
      </w:pPr>
      <w:bookmarkStart w:id="6" w:name="_Toc160907751"/>
      <w:r w:rsidRPr="00BF7260">
        <w:t xml:space="preserve">Postavka pozicije </w:t>
      </w:r>
      <w:r w:rsidR="00D44844" w:rsidRPr="00BF7260">
        <w:t>proizvoda</w:t>
      </w:r>
      <w:bookmarkEnd w:id="6"/>
    </w:p>
    <w:p w14:paraId="5026F254" w14:textId="77777777" w:rsidR="00206E1F" w:rsidRPr="00BF7260" w:rsidRDefault="00206E1F" w:rsidP="00211F69"/>
    <w:tbl>
      <w:tblPr>
        <w:tblW w:w="0" w:type="auto"/>
        <w:tblInd w:w="1242" w:type="dxa"/>
        <w:tblLayout w:type="fixed"/>
        <w:tblLook w:val="0000" w:firstRow="0" w:lastRow="0" w:firstColumn="0" w:lastColumn="0" w:noHBand="0" w:noVBand="0"/>
      </w:tblPr>
      <w:tblGrid>
        <w:gridCol w:w="2552"/>
        <w:gridCol w:w="4271"/>
      </w:tblGrid>
      <w:tr w:rsidR="00AF79E6" w:rsidRPr="00BF7260" w14:paraId="4DE062D4" w14:textId="77777777" w:rsidTr="00797B3F">
        <w:tc>
          <w:tcPr>
            <w:tcW w:w="2552" w:type="dxa"/>
            <w:tcBorders>
              <w:top w:val="single" w:sz="12" w:space="0" w:color="auto"/>
              <w:left w:val="single" w:sz="12" w:space="0" w:color="auto"/>
              <w:bottom w:val="single" w:sz="6" w:space="0" w:color="auto"/>
              <w:right w:val="single" w:sz="12" w:space="0" w:color="auto"/>
            </w:tcBorders>
            <w:shd w:val="pct25" w:color="auto" w:fill="auto"/>
          </w:tcPr>
          <w:p w14:paraId="012B618D" w14:textId="77777777" w:rsidR="00AF79E6" w:rsidRPr="00BF7260" w:rsidRDefault="00AF79E6" w:rsidP="00211F69">
            <w:pPr>
              <w:pStyle w:val="BodyText"/>
            </w:pPr>
            <w:r w:rsidRPr="00BF7260">
              <w:t>Proizvod je namenjen</w:t>
            </w:r>
          </w:p>
        </w:tc>
        <w:tc>
          <w:tcPr>
            <w:tcW w:w="4271" w:type="dxa"/>
            <w:tcBorders>
              <w:top w:val="single" w:sz="12" w:space="0" w:color="auto"/>
              <w:bottom w:val="single" w:sz="6" w:space="0" w:color="auto"/>
              <w:right w:val="single" w:sz="12" w:space="0" w:color="auto"/>
            </w:tcBorders>
          </w:tcPr>
          <w:p w14:paraId="784A1A50" w14:textId="07F41125" w:rsidR="00AF79E6" w:rsidRPr="00BF7260" w:rsidRDefault="00AF79E6" w:rsidP="00211F69">
            <w:pPr>
              <w:pStyle w:val="BodyText"/>
            </w:pPr>
            <w:r w:rsidRPr="00BF7260">
              <w:t>svim osobama koje nude ili potražuju stručne konsultacije.</w:t>
            </w:r>
          </w:p>
        </w:tc>
      </w:tr>
      <w:tr w:rsidR="00AF79E6" w:rsidRPr="00BF7260" w14:paraId="38AEA353"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343C3675" w14:textId="77777777" w:rsidR="00AF79E6" w:rsidRPr="00BF7260" w:rsidRDefault="00AF79E6" w:rsidP="00211F69">
            <w:pPr>
              <w:pStyle w:val="BodyText"/>
            </w:pPr>
            <w:r w:rsidRPr="00BF7260">
              <w:t>Koji</w:t>
            </w:r>
          </w:p>
        </w:tc>
        <w:tc>
          <w:tcPr>
            <w:tcW w:w="4271" w:type="dxa"/>
            <w:tcBorders>
              <w:top w:val="single" w:sz="6" w:space="0" w:color="auto"/>
              <w:bottom w:val="single" w:sz="6" w:space="0" w:color="auto"/>
              <w:right w:val="single" w:sz="12" w:space="0" w:color="auto"/>
            </w:tcBorders>
          </w:tcPr>
          <w:p w14:paraId="0501FF5F" w14:textId="5AC370CC" w:rsidR="00AF79E6" w:rsidRPr="00BF7260" w:rsidRDefault="00AF79E6" w:rsidP="00211F69">
            <w:pPr>
              <w:pStyle w:val="BodyText"/>
            </w:pPr>
            <w:r w:rsidRPr="00BF7260">
              <w:t>omogućava zaradu novca ponudom usluga konsultacija i kupovinu usluga konsultacija.</w:t>
            </w:r>
          </w:p>
        </w:tc>
      </w:tr>
      <w:tr w:rsidR="00AF79E6" w:rsidRPr="00BF7260" w14:paraId="25EF0EBF"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1EBC6964" w14:textId="77777777" w:rsidR="00AF79E6" w:rsidRPr="00BF7260" w:rsidRDefault="00AF79E6" w:rsidP="00211F69">
            <w:pPr>
              <w:pStyle w:val="BodyText"/>
            </w:pPr>
            <w:r w:rsidRPr="00BF7260">
              <w:t>Proizvod je</w:t>
            </w:r>
          </w:p>
        </w:tc>
        <w:tc>
          <w:tcPr>
            <w:tcW w:w="4271" w:type="dxa"/>
            <w:tcBorders>
              <w:top w:val="single" w:sz="6" w:space="0" w:color="auto"/>
              <w:bottom w:val="single" w:sz="6" w:space="0" w:color="auto"/>
              <w:right w:val="single" w:sz="12" w:space="0" w:color="auto"/>
            </w:tcBorders>
          </w:tcPr>
          <w:p w14:paraId="3D23EAAF" w14:textId="6F70908A" w:rsidR="00AF79E6" w:rsidRPr="00BF7260" w:rsidRDefault="00AF79E6" w:rsidP="00211F69">
            <w:pPr>
              <w:pStyle w:val="BodyText"/>
            </w:pPr>
            <w:r w:rsidRPr="00BF7260">
              <w:t>web aplikacija.</w:t>
            </w:r>
          </w:p>
        </w:tc>
      </w:tr>
      <w:tr w:rsidR="00525AFF" w:rsidRPr="00BF7260" w14:paraId="556994A0"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5F1580B0" w14:textId="77777777" w:rsidR="00525AFF" w:rsidRPr="00BF7260" w:rsidRDefault="00525AFF" w:rsidP="00211F69">
            <w:pPr>
              <w:pStyle w:val="BodyText"/>
            </w:pPr>
            <w:r w:rsidRPr="00BF7260">
              <w:t>Koja</w:t>
            </w:r>
          </w:p>
        </w:tc>
        <w:tc>
          <w:tcPr>
            <w:tcW w:w="4271" w:type="dxa"/>
            <w:tcBorders>
              <w:top w:val="single" w:sz="6" w:space="0" w:color="auto"/>
              <w:bottom w:val="single" w:sz="6" w:space="0" w:color="auto"/>
              <w:right w:val="single" w:sz="12" w:space="0" w:color="auto"/>
            </w:tcBorders>
          </w:tcPr>
          <w:p w14:paraId="56F6CED5" w14:textId="3780FEC0" w:rsidR="00525AFF" w:rsidRPr="00BF7260" w:rsidRDefault="00525AFF" w:rsidP="00211F69">
            <w:pPr>
              <w:pStyle w:val="BodyText"/>
            </w:pPr>
            <w:r w:rsidRPr="00BF7260">
              <w:t>jednostavnom komunikacijom štedi vreme potrebno za rešavanje određenog problema.</w:t>
            </w:r>
          </w:p>
        </w:tc>
      </w:tr>
      <w:tr w:rsidR="00525AFF" w:rsidRPr="00BF7260" w14:paraId="6F6D71D9"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4E779065" w14:textId="77777777" w:rsidR="00525AFF" w:rsidRPr="00BF7260" w:rsidRDefault="00525AFF" w:rsidP="00211F69">
            <w:pPr>
              <w:pStyle w:val="BodyText"/>
            </w:pPr>
            <w:r w:rsidRPr="00BF7260">
              <w:t>Za razliku od</w:t>
            </w:r>
          </w:p>
        </w:tc>
        <w:tc>
          <w:tcPr>
            <w:tcW w:w="4271" w:type="dxa"/>
            <w:tcBorders>
              <w:top w:val="single" w:sz="6" w:space="0" w:color="auto"/>
              <w:bottom w:val="single" w:sz="6" w:space="0" w:color="auto"/>
              <w:right w:val="single" w:sz="12" w:space="0" w:color="auto"/>
            </w:tcBorders>
          </w:tcPr>
          <w:p w14:paraId="5BEB5D76" w14:textId="79AACE84" w:rsidR="00525AFF" w:rsidRPr="00BF7260" w:rsidRDefault="00525AFF" w:rsidP="00211F69">
            <w:pPr>
              <w:pStyle w:val="BodyText"/>
            </w:pPr>
            <w:r w:rsidRPr="00BF7260">
              <w:t>trenutnih proizvoda koji se ne bave rešavanjem problema u domenu konsultacija već se uglavnom baziraju na sistemu ponude i potražnje.</w:t>
            </w:r>
          </w:p>
        </w:tc>
      </w:tr>
      <w:tr w:rsidR="00525AFF" w:rsidRPr="00BF7260" w14:paraId="463982FE" w14:textId="77777777" w:rsidTr="00797B3F">
        <w:tc>
          <w:tcPr>
            <w:tcW w:w="2552" w:type="dxa"/>
            <w:tcBorders>
              <w:top w:val="single" w:sz="6" w:space="0" w:color="auto"/>
              <w:left w:val="single" w:sz="12" w:space="0" w:color="auto"/>
              <w:bottom w:val="single" w:sz="12" w:space="0" w:color="auto"/>
              <w:right w:val="single" w:sz="12" w:space="0" w:color="auto"/>
            </w:tcBorders>
            <w:shd w:val="pct25" w:color="auto" w:fill="auto"/>
          </w:tcPr>
          <w:p w14:paraId="54B586F2" w14:textId="77777777" w:rsidR="00525AFF" w:rsidRPr="00BF7260" w:rsidRDefault="00525AFF" w:rsidP="00211F69">
            <w:pPr>
              <w:pStyle w:val="BodyText"/>
            </w:pPr>
            <w:r w:rsidRPr="00BF7260">
              <w:t>Naš proizvod će</w:t>
            </w:r>
          </w:p>
        </w:tc>
        <w:tc>
          <w:tcPr>
            <w:tcW w:w="4271" w:type="dxa"/>
            <w:tcBorders>
              <w:top w:val="single" w:sz="6" w:space="0" w:color="auto"/>
              <w:bottom w:val="single" w:sz="12" w:space="0" w:color="auto"/>
              <w:right w:val="single" w:sz="12" w:space="0" w:color="auto"/>
            </w:tcBorders>
          </w:tcPr>
          <w:p w14:paraId="5306C828" w14:textId="2CCE5CFD" w:rsidR="00525AFF" w:rsidRPr="00BF7260" w:rsidRDefault="00525AFF" w:rsidP="00211F69">
            <w:pPr>
              <w:pStyle w:val="BodyText"/>
            </w:pPr>
            <w:r w:rsidRPr="00BF7260">
              <w:t>omogućiti brzu komunikaciju preko same aplikacije koja pruža mogućnost konsultacija.</w:t>
            </w:r>
          </w:p>
        </w:tc>
      </w:tr>
    </w:tbl>
    <w:p w14:paraId="276329A9" w14:textId="77777777" w:rsidR="00206E1F" w:rsidRDefault="00206E1F" w:rsidP="00211F69"/>
    <w:p w14:paraId="2797920D" w14:textId="77777777" w:rsidR="00CD0E19" w:rsidRDefault="00CD0E19" w:rsidP="00211F69"/>
    <w:p w14:paraId="0BDE2C44" w14:textId="77777777" w:rsidR="00CD0E19" w:rsidRDefault="00CD0E19" w:rsidP="00211F69"/>
    <w:p w14:paraId="2AD8A12A" w14:textId="77777777" w:rsidR="00CD0E19" w:rsidRPr="00BF7260" w:rsidRDefault="00CD0E19" w:rsidP="00211F69"/>
    <w:p w14:paraId="2241F4A4" w14:textId="77777777" w:rsidR="00206E1F" w:rsidRPr="00BF7260" w:rsidRDefault="00D44844" w:rsidP="00211F69">
      <w:pPr>
        <w:pStyle w:val="Heading1"/>
      </w:pPr>
      <w:bookmarkStart w:id="7" w:name="_Toc160907752"/>
      <w:r w:rsidRPr="00BF7260">
        <w:t>Opis korisnika</w:t>
      </w:r>
      <w:bookmarkEnd w:id="7"/>
    </w:p>
    <w:p w14:paraId="5752EC8D" w14:textId="7B102314" w:rsidR="00206E1F" w:rsidRDefault="008D40CE" w:rsidP="00211F69">
      <w:pPr>
        <w:pStyle w:val="BodyText"/>
      </w:pPr>
      <w:r w:rsidRPr="00BF7260">
        <w:t xml:space="preserve">U ovom odeljku opisani su korisnici </w:t>
      </w:r>
      <w:r w:rsidR="00525AFF" w:rsidRPr="00BF7260">
        <w:t>pitajStrucnjaka</w:t>
      </w:r>
      <w:r w:rsidRPr="00BF7260">
        <w:t xml:space="preserve"> </w:t>
      </w:r>
      <w:r w:rsidR="00525AFF" w:rsidRPr="00BF7260">
        <w:t>web aplikacije</w:t>
      </w:r>
      <w:r w:rsidR="00206E1F" w:rsidRPr="00BF7260">
        <w:t xml:space="preserve">. </w:t>
      </w:r>
      <w:r w:rsidRPr="00BF7260">
        <w:t xml:space="preserve">Postoje </w:t>
      </w:r>
      <w:r w:rsidR="00525AFF" w:rsidRPr="00BF7260">
        <w:t>4</w:t>
      </w:r>
      <w:r w:rsidRPr="00BF7260">
        <w:t xml:space="preserve"> tipa korisnika: </w:t>
      </w:r>
      <w:r w:rsidR="009B2233" w:rsidRPr="00BF7260">
        <w:t>administrator</w:t>
      </w:r>
      <w:r w:rsidR="003B1702" w:rsidRPr="00BF7260">
        <w:t xml:space="preserve"> </w:t>
      </w:r>
      <w:r w:rsidR="00525AFF" w:rsidRPr="00BF7260">
        <w:t>web aplikacije</w:t>
      </w:r>
      <w:r w:rsidR="009B2233" w:rsidRPr="00BF7260">
        <w:t xml:space="preserve">, </w:t>
      </w:r>
      <w:r w:rsidR="00525AFF" w:rsidRPr="00BF7260">
        <w:t>anonimni korisnik</w:t>
      </w:r>
      <w:r w:rsidR="009075F6" w:rsidRPr="00BF7260">
        <w:t xml:space="preserve">, </w:t>
      </w:r>
      <w:r w:rsidR="00525AFF" w:rsidRPr="00BF7260">
        <w:t>korisnik</w:t>
      </w:r>
      <w:r w:rsidR="001B0403">
        <w:t xml:space="preserve"> i</w:t>
      </w:r>
      <w:r w:rsidRPr="00BF7260">
        <w:t xml:space="preserve"> </w:t>
      </w:r>
      <w:r w:rsidR="00525AFF" w:rsidRPr="00BF7260">
        <w:t>stručnjak</w:t>
      </w:r>
      <w:r w:rsidRPr="00BF7260">
        <w:t>.</w:t>
      </w:r>
    </w:p>
    <w:p w14:paraId="7639AC1D" w14:textId="77777777" w:rsidR="001B0403" w:rsidRPr="00BF7260" w:rsidRDefault="001B0403" w:rsidP="00211F69">
      <w:pPr>
        <w:pStyle w:val="BodyText"/>
      </w:pPr>
    </w:p>
    <w:p w14:paraId="2349C72C" w14:textId="77777777" w:rsidR="00206E1F" w:rsidRPr="00BF7260" w:rsidRDefault="008572C2" w:rsidP="00211F69">
      <w:pPr>
        <w:pStyle w:val="Heading2"/>
      </w:pPr>
      <w:bookmarkStart w:id="8" w:name="_Toc160907753"/>
      <w:r w:rsidRPr="00BF7260">
        <w:lastRenderedPageBreak/>
        <w:t>Opis potencijalnih korisnika/</w:t>
      </w:r>
      <w:r w:rsidR="00B849B5" w:rsidRPr="00BF7260">
        <w:t>tržišta</w:t>
      </w:r>
      <w:bookmarkEnd w:id="8"/>
    </w:p>
    <w:p w14:paraId="606AB6AD" w14:textId="77777777" w:rsidR="0039103B" w:rsidRPr="00BF7260" w:rsidRDefault="0039103B" w:rsidP="00211F69">
      <w:pPr>
        <w:pStyle w:val="BodyText"/>
      </w:pPr>
      <w:r w:rsidRPr="00BF7260">
        <w:t xml:space="preserve">Potencijalni korisnici sistema su </w:t>
      </w:r>
      <w:r w:rsidR="002D4980" w:rsidRPr="00BF7260">
        <w:t xml:space="preserve">obrazovani </w:t>
      </w:r>
      <w:r w:rsidRPr="00BF7260">
        <w:t>pojedinci sa poznavanjem rada na računaru i najče</w:t>
      </w:r>
      <w:r w:rsidR="002D4980" w:rsidRPr="00BF7260">
        <w:t>šće osobe koje kod kuće poseduju</w:t>
      </w:r>
      <w:r w:rsidRPr="00BF7260">
        <w:t xml:space="preserve"> personalne računare i </w:t>
      </w:r>
      <w:r w:rsidR="00BC62E9" w:rsidRPr="00BF7260">
        <w:t xml:space="preserve">imaju </w:t>
      </w:r>
      <w:r w:rsidRPr="00BF7260">
        <w:t xml:space="preserve">pristup </w:t>
      </w:r>
      <w:r w:rsidR="002D4980" w:rsidRPr="00BF7260">
        <w:t>i</w:t>
      </w:r>
      <w:r w:rsidRPr="00BF7260">
        <w:t>nternetu.</w:t>
      </w:r>
    </w:p>
    <w:p w14:paraId="56336FF7" w14:textId="20656E07" w:rsidR="0001362B" w:rsidRPr="00BF7260" w:rsidRDefault="0039103B" w:rsidP="00211F69">
      <w:pPr>
        <w:pStyle w:val="BodyText"/>
      </w:pPr>
      <w:r w:rsidRPr="00BF7260">
        <w:t xml:space="preserve">Inicijalna verzija </w:t>
      </w:r>
      <w:r w:rsidR="00525AFF" w:rsidRPr="00BF7260">
        <w:t xml:space="preserve">web aplikacije </w:t>
      </w:r>
      <w:r w:rsidRPr="00BF7260">
        <w:t>će biti namenjena</w:t>
      </w:r>
      <w:r w:rsidR="00525AFF" w:rsidRPr="00BF7260">
        <w:t xml:space="preserve"> srpskom tržištu</w:t>
      </w:r>
      <w:r w:rsidRPr="00BF7260">
        <w:t xml:space="preserve">. </w:t>
      </w:r>
      <w:r w:rsidR="0001362B" w:rsidRPr="00BF7260">
        <w:t>U zavisnosti od uspeha aplikacije, lako bi bilo skalirati istu na balkansko tržište. Kao posledica toga, projekat će biti projektovan na način da bude fleksibilan i da se može jednostavno prilagoditi promenama tržišta.</w:t>
      </w:r>
    </w:p>
    <w:p w14:paraId="78EF06ED" w14:textId="0D3FA202" w:rsidR="0039103B" w:rsidRDefault="0001362B" w:rsidP="00211F69">
      <w:pPr>
        <w:pStyle w:val="BodyText"/>
      </w:pPr>
      <w:r w:rsidRPr="00BF7260">
        <w:t>Da bi se obezbedila skalabilnost aplikacije u budućnosti</w:t>
      </w:r>
      <w:r w:rsidR="001B0403">
        <w:t>,</w:t>
      </w:r>
      <w:r w:rsidRPr="00BF7260">
        <w:t xml:space="preserve"> vodiće se računa o optimizaciji baze podatka, sigurnost</w:t>
      </w:r>
      <w:r w:rsidR="001B0403">
        <w:t>i</w:t>
      </w:r>
      <w:r w:rsidRPr="00BF7260">
        <w:t xml:space="preserve"> podataka,</w:t>
      </w:r>
      <w:r w:rsidR="004F7718" w:rsidRPr="00BF7260">
        <w:t xml:space="preserve"> dobr</w:t>
      </w:r>
      <w:r w:rsidR="001B0403">
        <w:t>oj</w:t>
      </w:r>
      <w:r w:rsidR="004F7718" w:rsidRPr="00BF7260">
        <w:t xml:space="preserve"> dokumentacij</w:t>
      </w:r>
      <w:r w:rsidR="001B0403">
        <w:t>i</w:t>
      </w:r>
      <w:r w:rsidR="004F7718" w:rsidRPr="00BF7260">
        <w:t>, zadovoljavajuće</w:t>
      </w:r>
      <w:r w:rsidR="001B0403">
        <w:t>m</w:t>
      </w:r>
      <w:r w:rsidR="004F7718" w:rsidRPr="00BF7260">
        <w:t xml:space="preserve"> korisničko</w:t>
      </w:r>
      <w:r w:rsidR="001B0403">
        <w:t>m</w:t>
      </w:r>
      <w:r w:rsidR="004F7718" w:rsidRPr="00BF7260">
        <w:t xml:space="preserve"> iskustv</w:t>
      </w:r>
      <w:r w:rsidR="001B0403">
        <w:t>u</w:t>
      </w:r>
      <w:r w:rsidR="004F7718" w:rsidRPr="00BF7260">
        <w:t>, dobr</w:t>
      </w:r>
      <w:r w:rsidR="001B0403">
        <w:t>om</w:t>
      </w:r>
      <w:r w:rsidR="004F7718" w:rsidRPr="00BF7260">
        <w:t xml:space="preserve"> korisničk</w:t>
      </w:r>
      <w:r w:rsidR="001B0403">
        <w:t>om</w:t>
      </w:r>
      <w:r w:rsidR="004F7718" w:rsidRPr="00BF7260">
        <w:t xml:space="preserve"> interfejs</w:t>
      </w:r>
      <w:r w:rsidR="001B0403">
        <w:t>u i</w:t>
      </w:r>
      <w:r w:rsidR="004F7718" w:rsidRPr="00BF7260">
        <w:t xml:space="preserve"> zaštit</w:t>
      </w:r>
      <w:r w:rsidR="001B0403">
        <w:t>i</w:t>
      </w:r>
      <w:r w:rsidR="004F7718" w:rsidRPr="00BF7260">
        <w:t xml:space="preserve"> od napada (SQL injection, XSS attack, CSRF).</w:t>
      </w:r>
    </w:p>
    <w:p w14:paraId="6BC4B6E0" w14:textId="77777777" w:rsidR="00CD0E19" w:rsidRPr="00BF7260" w:rsidRDefault="00CD0E19" w:rsidP="00211F69">
      <w:pPr>
        <w:pStyle w:val="BodyText"/>
      </w:pPr>
    </w:p>
    <w:p w14:paraId="04E9AA83" w14:textId="77777777" w:rsidR="00206E1F" w:rsidRPr="00BF7260" w:rsidRDefault="00D44844" w:rsidP="00211F69">
      <w:pPr>
        <w:pStyle w:val="Heading2"/>
      </w:pPr>
      <w:bookmarkStart w:id="9" w:name="_Toc160907754"/>
      <w:r w:rsidRPr="00BF7260">
        <w:t>Profili korisnika</w:t>
      </w:r>
      <w:bookmarkEnd w:id="9"/>
    </w:p>
    <w:p w14:paraId="133F132C" w14:textId="1EC460B0" w:rsidR="003B1702" w:rsidRPr="00BF7260" w:rsidRDefault="003B1702" w:rsidP="00211F69">
      <w:pPr>
        <w:pStyle w:val="BodyText"/>
      </w:pPr>
      <w:r w:rsidRPr="001B0403">
        <w:rPr>
          <w:i/>
          <w:iCs/>
        </w:rPr>
        <w:t xml:space="preserve">Administrator </w:t>
      </w:r>
      <w:r w:rsidR="004F7718" w:rsidRPr="001B0403">
        <w:rPr>
          <w:i/>
          <w:iCs/>
        </w:rPr>
        <w:t>web aplikacije</w:t>
      </w:r>
      <w:r w:rsidRPr="00BF7260">
        <w:t>:</w:t>
      </w:r>
    </w:p>
    <w:p w14:paraId="75CF3F92" w14:textId="6875B656" w:rsidR="009075F6" w:rsidRPr="00BF7260" w:rsidRDefault="00804367" w:rsidP="001B0403">
      <w:pPr>
        <w:pStyle w:val="BodyText"/>
        <w:spacing w:after="0"/>
      </w:pPr>
      <w:r w:rsidRPr="00BF7260">
        <w:t xml:space="preserve">Administrator je zadužen za instaliranje, konfigurisanje i održavanje </w:t>
      </w:r>
      <w:r w:rsidR="008F6FBF" w:rsidRPr="00BF7260">
        <w:t>aplikacije</w:t>
      </w:r>
      <w:r w:rsidRPr="00BF7260">
        <w:t xml:space="preserve">. </w:t>
      </w:r>
    </w:p>
    <w:p w14:paraId="2AC6B3E9" w14:textId="77777777" w:rsidR="00804367" w:rsidRPr="00BF7260" w:rsidRDefault="00804367" w:rsidP="001B0403">
      <w:pPr>
        <w:pStyle w:val="BodyText"/>
        <w:spacing w:after="0"/>
      </w:pPr>
      <w:r w:rsidRPr="00BF7260">
        <w:t>U ulozi administratora će se najčešće naći obrazovana osoba sa visokim nivoom znanja rada na računaru i administriranja Web servera</w:t>
      </w:r>
      <w:r w:rsidR="003B1702" w:rsidRPr="00BF7260">
        <w:t>.</w:t>
      </w:r>
      <w:r w:rsidRPr="00BF7260">
        <w:t xml:space="preserve"> </w:t>
      </w:r>
    </w:p>
    <w:p w14:paraId="23F0AC77" w14:textId="77777777" w:rsidR="003B1702" w:rsidRPr="00BF7260" w:rsidRDefault="00804367" w:rsidP="001B0403">
      <w:pPr>
        <w:pStyle w:val="BodyText"/>
        <w:spacing w:after="0"/>
      </w:pPr>
      <w:r w:rsidRPr="00BF7260">
        <w:t xml:space="preserve">Administrator će imati pristup svim </w:t>
      </w:r>
      <w:r w:rsidR="00193CBF" w:rsidRPr="00BF7260">
        <w:t xml:space="preserve">funkcionalnostima </w:t>
      </w:r>
      <w:r w:rsidR="00C503E4" w:rsidRPr="00BF7260">
        <w:t>sistema.</w:t>
      </w:r>
    </w:p>
    <w:p w14:paraId="7C163CBA" w14:textId="38EA8A42" w:rsidR="008F6FBF" w:rsidRDefault="008F6FBF" w:rsidP="001B0403">
      <w:pPr>
        <w:pStyle w:val="BodyText"/>
        <w:spacing w:after="0"/>
      </w:pPr>
      <w:r w:rsidRPr="00BF7260">
        <w:t>Administator prima zahteve od stručnjaka za podizanje novca i obrađuje ih.</w:t>
      </w:r>
    </w:p>
    <w:p w14:paraId="7CCEC7B6" w14:textId="77777777" w:rsidR="00BF7260" w:rsidRPr="00BF7260" w:rsidRDefault="00BF7260" w:rsidP="00211F69">
      <w:pPr>
        <w:pStyle w:val="BodyText"/>
      </w:pPr>
    </w:p>
    <w:p w14:paraId="63151B42" w14:textId="5C9B8A4A" w:rsidR="00206E1F" w:rsidRPr="00BF7260" w:rsidRDefault="004F7718" w:rsidP="00211F69">
      <w:pPr>
        <w:pStyle w:val="BodyText"/>
      </w:pPr>
      <w:r w:rsidRPr="001B0403">
        <w:rPr>
          <w:i/>
          <w:iCs/>
        </w:rPr>
        <w:t>Anonimni korisnik</w:t>
      </w:r>
      <w:r w:rsidR="00206E1F" w:rsidRPr="00BF7260">
        <w:t>:</w:t>
      </w:r>
    </w:p>
    <w:p w14:paraId="1C216976" w14:textId="3A88A01B" w:rsidR="004F7718" w:rsidRPr="00BF7260" w:rsidRDefault="004F7718" w:rsidP="001B0403">
      <w:pPr>
        <w:pStyle w:val="BodyText"/>
        <w:spacing w:after="0"/>
      </w:pPr>
      <w:r w:rsidRPr="00BF7260">
        <w:t xml:space="preserve">Posetilac </w:t>
      </w:r>
      <w:r w:rsidR="003A7F9B" w:rsidRPr="00BF7260">
        <w:t>web aplikacije je osoba zainteresovana za usluge nekog stručnjaka koja nije još registrovana na web aplikaciji ili sa druge strane stručnjak koji istražuje platformu.</w:t>
      </w:r>
    </w:p>
    <w:p w14:paraId="5FA50EC9" w14:textId="7325506E" w:rsidR="003A7F9B" w:rsidRDefault="004F7718" w:rsidP="001B0403">
      <w:pPr>
        <w:pStyle w:val="BodyText"/>
        <w:spacing w:after="0"/>
      </w:pPr>
      <w:r w:rsidRPr="00BF7260">
        <w:t>Posetilac ima pristup svim javnim informacijama o</w:t>
      </w:r>
      <w:r w:rsidR="003A7F9B" w:rsidRPr="00BF7260">
        <w:t xml:space="preserve"> stručnjacima</w:t>
      </w:r>
      <w:r w:rsidRPr="00BF7260">
        <w:t xml:space="preserve">, </w:t>
      </w:r>
      <w:r w:rsidR="003A7F9B" w:rsidRPr="00BF7260">
        <w:t>njihovim uslugama al</w:t>
      </w:r>
      <w:r w:rsidRPr="00BF7260">
        <w:t xml:space="preserve">i </w:t>
      </w:r>
      <w:r w:rsidR="003A7F9B" w:rsidRPr="00BF7260">
        <w:t>bez mogućnosti da interaguje sa njima</w:t>
      </w:r>
      <w:r w:rsidRPr="00BF7260">
        <w:t>.</w:t>
      </w:r>
    </w:p>
    <w:p w14:paraId="78F77FBA" w14:textId="77777777" w:rsidR="00BF7260" w:rsidRPr="00BF7260" w:rsidRDefault="00BF7260" w:rsidP="00BF7260">
      <w:pPr>
        <w:pStyle w:val="BodyText"/>
      </w:pPr>
    </w:p>
    <w:p w14:paraId="2D9F3389" w14:textId="121B5BC8" w:rsidR="002D5541" w:rsidRPr="00BF7260" w:rsidRDefault="004F7718" w:rsidP="00211F69">
      <w:pPr>
        <w:pStyle w:val="BodyText"/>
      </w:pPr>
      <w:r w:rsidRPr="001B0403">
        <w:rPr>
          <w:i/>
          <w:iCs/>
        </w:rPr>
        <w:t>Korisnik</w:t>
      </w:r>
      <w:r w:rsidR="008F6FBF" w:rsidRPr="001B0403">
        <w:rPr>
          <w:i/>
          <w:iCs/>
        </w:rPr>
        <w:t xml:space="preserve"> i Stručnjak</w:t>
      </w:r>
      <w:r w:rsidR="002D5541" w:rsidRPr="00BF7260">
        <w:t>:</w:t>
      </w:r>
    </w:p>
    <w:p w14:paraId="02BCB960" w14:textId="77777777" w:rsidR="008F6FBF" w:rsidRPr="00BF7260" w:rsidRDefault="008F6FBF" w:rsidP="001B0403">
      <w:pPr>
        <w:pStyle w:val="BodyText"/>
        <w:spacing w:after="0"/>
      </w:pPr>
      <w:r w:rsidRPr="00BF7260">
        <w:t>Stručnjak treba da poseduje mogućnost kreiranja oglasa za svoju uslugu.</w:t>
      </w:r>
    </w:p>
    <w:p w14:paraId="48C3F047" w14:textId="77777777" w:rsidR="008F6FBF" w:rsidRPr="00BF7260" w:rsidRDefault="008F6FBF" w:rsidP="001B0403">
      <w:pPr>
        <w:pStyle w:val="BodyText"/>
        <w:spacing w:after="0"/>
      </w:pPr>
      <w:r w:rsidRPr="00BF7260">
        <w:t>Korisnik putem filtera i pretrage pronalazi oglas koji će rešiti njegov problem.</w:t>
      </w:r>
    </w:p>
    <w:p w14:paraId="45F35578" w14:textId="77777777" w:rsidR="008F6FBF" w:rsidRPr="00BF7260" w:rsidRDefault="008F6FBF" w:rsidP="001B0403">
      <w:pPr>
        <w:pStyle w:val="BodyText"/>
        <w:spacing w:after="0"/>
      </w:pPr>
      <w:r w:rsidRPr="00BF7260">
        <w:t>Stručnjak i korisnik međusobno mogu da razmenjuju različite forme kojima bi se dogovarali o terminu i stavkama koje konsultacija treba da ispuni.</w:t>
      </w:r>
    </w:p>
    <w:p w14:paraId="2B58206A" w14:textId="77777777" w:rsidR="008F6FBF" w:rsidRPr="00BF7260" w:rsidRDefault="008F6FBF" w:rsidP="001B0403">
      <w:pPr>
        <w:pStyle w:val="BodyText"/>
        <w:spacing w:after="0"/>
      </w:pPr>
      <w:r w:rsidRPr="00BF7260">
        <w:t>Korisnik ima mogućnost da tokom konsultacija štiklira stavke koje su na konsultacijama obrađene.</w:t>
      </w:r>
    </w:p>
    <w:p w14:paraId="75E6BBB7" w14:textId="77777777" w:rsidR="008F6FBF" w:rsidRPr="00BF7260" w:rsidRDefault="008F6FBF" w:rsidP="001B0403">
      <w:pPr>
        <w:pStyle w:val="BodyText"/>
        <w:spacing w:after="0"/>
      </w:pPr>
      <w:r w:rsidRPr="00BF7260">
        <w:t>Korisnik i stručnjak imaju mogućnost da se po završetku konsultacija međusobno ocene.</w:t>
      </w:r>
    </w:p>
    <w:p w14:paraId="20517A81" w14:textId="77777777" w:rsidR="008F6FBF" w:rsidRPr="00BF7260" w:rsidRDefault="008F6FBF" w:rsidP="001B0403">
      <w:pPr>
        <w:pStyle w:val="BodyText"/>
        <w:spacing w:after="0"/>
      </w:pPr>
      <w:r w:rsidRPr="00BF7260">
        <w:t>Korisnik pored regularnog načina komunikacije sa stručnjakom, može da uspostavi komunikaciju sa stručnjacima postavljanjem svojih oglasa. Ovi oglasi će imati tagove prema kojima će stručnjaci iz te oblasti biti obavešteni notifikacijama ukoliko su pretplaćeni na takvu uslugu.</w:t>
      </w:r>
    </w:p>
    <w:p w14:paraId="1CB2C550" w14:textId="45204698" w:rsidR="008F6FBF" w:rsidRDefault="008F6FBF" w:rsidP="001B0403">
      <w:pPr>
        <w:pStyle w:val="BodyText"/>
        <w:spacing w:after="0"/>
      </w:pPr>
      <w:r w:rsidRPr="00BF7260">
        <w:t>Korisnici, kao i stručnjaci imaju mogućnost upravljanja kredita koji predstavlja novac koji je moguće dodati i skidati sa naloga, na više načina.</w:t>
      </w:r>
    </w:p>
    <w:p w14:paraId="50DE53FE" w14:textId="77777777" w:rsidR="001B0403" w:rsidRPr="00BF7260" w:rsidRDefault="001B0403" w:rsidP="001B0403">
      <w:pPr>
        <w:pStyle w:val="BodyText"/>
        <w:spacing w:after="0"/>
      </w:pPr>
    </w:p>
    <w:p w14:paraId="1E0136BA" w14:textId="77777777" w:rsidR="00206E1F" w:rsidRPr="00BF7260" w:rsidRDefault="00B849B5" w:rsidP="00211F69">
      <w:pPr>
        <w:pStyle w:val="Heading2"/>
      </w:pPr>
      <w:bookmarkStart w:id="10" w:name="_Toc160907755"/>
      <w:r w:rsidRPr="00BF7260">
        <w:t>Opis okruženja</w:t>
      </w:r>
      <w:bookmarkEnd w:id="10"/>
    </w:p>
    <w:p w14:paraId="2F9D30D3" w14:textId="77777777" w:rsidR="00150CC1" w:rsidRDefault="00150CC1" w:rsidP="00211F69">
      <w:pPr>
        <w:pStyle w:val="BodyText"/>
      </w:pPr>
      <w:r w:rsidRPr="00BF7260">
        <w:t>Korisnici s</w:t>
      </w:r>
      <w:r w:rsidR="000346D2" w:rsidRPr="00BF7260">
        <w:t xml:space="preserve">istema pristupaju sistemu putem interneta </w:t>
      </w:r>
      <w:r w:rsidRPr="00BF7260">
        <w:t>što zahteva minimum modemsku Internet konekciju. Ne postoje posebna ograničenja u pogledu okruženja.</w:t>
      </w:r>
    </w:p>
    <w:p w14:paraId="156C340C" w14:textId="77777777" w:rsidR="00884996" w:rsidRPr="00BF7260" w:rsidRDefault="00884996" w:rsidP="00211F69">
      <w:pPr>
        <w:pStyle w:val="BodyText"/>
      </w:pPr>
    </w:p>
    <w:p w14:paraId="3C66CB6B" w14:textId="77777777" w:rsidR="00206E1F" w:rsidRPr="00BF7260" w:rsidRDefault="00D44844" w:rsidP="00211F69">
      <w:pPr>
        <w:pStyle w:val="Heading2"/>
      </w:pPr>
      <w:bookmarkStart w:id="11" w:name="_Toc160907756"/>
      <w:r w:rsidRPr="00BF7260">
        <w:lastRenderedPageBreak/>
        <w:t>Osnovne potrebe korisnika</w:t>
      </w:r>
      <w:bookmarkEnd w:id="11"/>
    </w:p>
    <w:p w14:paraId="4E96ADA0" w14:textId="77777777" w:rsidR="00206E1F" w:rsidRPr="00BF7260" w:rsidRDefault="00571FC4" w:rsidP="00211F69">
      <w:pPr>
        <w:pStyle w:val="BodyText"/>
      </w:pPr>
      <w:r w:rsidRPr="00BF7260">
        <w:t>Osnovne potrebe korisnika identifikovane na osnovu intervjuisanja potencijalnih korisnika</w:t>
      </w:r>
      <w:r w:rsidR="0095579F" w:rsidRPr="00BF7260">
        <w:t xml:space="preserve"> su:</w:t>
      </w:r>
    </w:p>
    <w:p w14:paraId="1138253A" w14:textId="77777777" w:rsidR="00CD0E19" w:rsidRDefault="0040104C" w:rsidP="00CD0E19">
      <w:pPr>
        <w:pStyle w:val="BodyText"/>
        <w:rPr>
          <w:b/>
          <w:bCs/>
        </w:rPr>
      </w:pPr>
      <w:r w:rsidRPr="00CD0E19">
        <w:rPr>
          <w:i/>
          <w:iCs/>
        </w:rPr>
        <w:t>Potreba za dodatnim prihodom.</w:t>
      </w:r>
      <w:r w:rsidR="00093BAC" w:rsidRPr="00BF7260">
        <w:rPr>
          <w:b/>
          <w:bCs/>
        </w:rPr>
        <w:t xml:space="preserve"> </w:t>
      </w:r>
    </w:p>
    <w:p w14:paraId="3BEEB8FD" w14:textId="63CB819C" w:rsidR="008F6FBF" w:rsidRPr="00BF7260" w:rsidRDefault="00093BAC" w:rsidP="00CD0E19">
      <w:pPr>
        <w:pStyle w:val="BodyText"/>
      </w:pPr>
      <w:r w:rsidRPr="00BF7260">
        <w:t xml:space="preserve">Mnogi ljudi koji imaju znanja iz različitih oblasti, </w:t>
      </w:r>
      <w:r w:rsidR="00884996">
        <w:t xml:space="preserve">međutim </w:t>
      </w:r>
      <w:r w:rsidRPr="00BF7260">
        <w:t xml:space="preserve">nemaju </w:t>
      </w:r>
      <w:r w:rsidR="00884996">
        <w:t xml:space="preserve">adekvatan </w:t>
      </w:r>
      <w:r w:rsidRPr="00BF7260">
        <w:t>način da ta znanja unovče na lak i siguran način. Aplikacija omogućava da spoji ovakve ljude sa korisnicima kojima je potrebna usluga koju te osobe pružaju, te na taj način svako ima benefita od toga.</w:t>
      </w:r>
    </w:p>
    <w:p w14:paraId="2447711F" w14:textId="77777777" w:rsidR="00CD0E19" w:rsidRDefault="0040104C" w:rsidP="00CD0E19">
      <w:pPr>
        <w:pStyle w:val="BodyText"/>
        <w:rPr>
          <w:b/>
          <w:bCs/>
        </w:rPr>
      </w:pPr>
      <w:r w:rsidRPr="00CD0E19">
        <w:rPr>
          <w:i/>
          <w:iCs/>
        </w:rPr>
        <w:t>Nepostojanje platforme za dobijanje brzog saveta od stručnjaka.</w:t>
      </w:r>
      <w:r w:rsidR="00093BAC" w:rsidRPr="00BF7260">
        <w:rPr>
          <w:b/>
          <w:bCs/>
        </w:rPr>
        <w:t xml:space="preserve"> </w:t>
      </w:r>
    </w:p>
    <w:p w14:paraId="331AA238" w14:textId="75DFC2F7" w:rsidR="0040104C" w:rsidRPr="00BF7260" w:rsidRDefault="00093BAC" w:rsidP="00CD0E19">
      <w:pPr>
        <w:pStyle w:val="BodyText"/>
      </w:pPr>
      <w:r w:rsidRPr="00BF7260">
        <w:t>Svakodnevno susretanje sa problemima koja mogu da se reše bez utroška velike količine vremena na nepotrebne stvari. Aplikacija omogućava da se savet dobije jednostavno i efikasno, u par klikova.</w:t>
      </w:r>
    </w:p>
    <w:p w14:paraId="13F33FB5" w14:textId="77777777" w:rsidR="00CD0E19" w:rsidRDefault="00894B23" w:rsidP="00CD0E19">
      <w:pPr>
        <w:pStyle w:val="BodyText"/>
        <w:rPr>
          <w:b/>
          <w:bCs/>
        </w:rPr>
      </w:pPr>
      <w:r w:rsidRPr="00CD0E19">
        <w:rPr>
          <w:i/>
          <w:iCs/>
        </w:rPr>
        <w:t>Nedostatak pouzdane aplikacije za korišćenje usluga</w:t>
      </w:r>
      <w:r w:rsidR="00093BAC" w:rsidRPr="00CD0E19">
        <w:rPr>
          <w:i/>
          <w:iCs/>
        </w:rPr>
        <w:t>.</w:t>
      </w:r>
      <w:r w:rsidR="00093BAC" w:rsidRPr="00BF7260">
        <w:rPr>
          <w:b/>
          <w:bCs/>
        </w:rPr>
        <w:t xml:space="preserve"> </w:t>
      </w:r>
    </w:p>
    <w:p w14:paraId="739C7FD0" w14:textId="1B61D9F5" w:rsidR="0040104C" w:rsidRPr="00884996" w:rsidRDefault="00093BAC" w:rsidP="00CD0E19">
      <w:pPr>
        <w:pStyle w:val="BodyText"/>
        <w:rPr>
          <w:b/>
          <w:bCs/>
        </w:rPr>
      </w:pPr>
      <w:r w:rsidRPr="00BF7260">
        <w:t>Aplikacija osigurava integritet i transparentnost pružajući korisnicima mogućnost da plaćaju samo za stvarno pružene usluge, čime se sprečava zloupotreba sistema od strane stručnjaka.</w:t>
      </w:r>
    </w:p>
    <w:p w14:paraId="7463BFB2" w14:textId="77777777" w:rsidR="00884996" w:rsidRPr="00884996" w:rsidRDefault="00884996" w:rsidP="00884996">
      <w:pPr>
        <w:pStyle w:val="BodyText"/>
      </w:pPr>
    </w:p>
    <w:p w14:paraId="24045208" w14:textId="77777777" w:rsidR="00206E1F" w:rsidRPr="00BF7260" w:rsidRDefault="00D44844" w:rsidP="00211F69">
      <w:pPr>
        <w:pStyle w:val="Heading2"/>
      </w:pPr>
      <w:bookmarkStart w:id="12" w:name="_Toc160907757"/>
      <w:r w:rsidRPr="00BF7260">
        <w:t>Alternative i konkurencija</w:t>
      </w:r>
      <w:bookmarkEnd w:id="12"/>
    </w:p>
    <w:p w14:paraId="5FF134C0" w14:textId="77777777" w:rsidR="00894B23" w:rsidRPr="00BF7260" w:rsidRDefault="00894B23" w:rsidP="00211F69">
      <w:pPr>
        <w:pStyle w:val="BodyText"/>
      </w:pPr>
      <w:r w:rsidRPr="00BF7260">
        <w:t xml:space="preserve">Na današnjem tržištu primetan je nedostatak praktičnih rešenja za ovaj specifični problem. Uvođenje ovog projekta moglo bi doneti revolucionarne promene, postavljajući nove standarde u efikasnosti i ubrzavajući procese komunikacije i deljenja ekspertize među korisnicima. </w:t>
      </w:r>
    </w:p>
    <w:p w14:paraId="27A75557" w14:textId="211B92CA" w:rsidR="00B46D71" w:rsidRPr="00BF7260" w:rsidRDefault="00894B23" w:rsidP="00211F69">
      <w:pPr>
        <w:pStyle w:val="BodyText"/>
      </w:pPr>
      <w:r w:rsidRPr="00BF7260">
        <w:t>Ova inovativna inicijativa ne samo da bi podstakla razvoj industrije, već bi i unapredila kvalitetu usluga u različitim sektorima. S obzirom na trenutni nedostatak adekvatnih alternativa, ovaj bi projek</w:t>
      </w:r>
      <w:r w:rsidR="00091258" w:rsidRPr="00BF7260">
        <w:t>a</w:t>
      </w:r>
      <w:r w:rsidRPr="00BF7260">
        <w:t xml:space="preserve">t imao značajan uticaj na tržište, postavljajući nove standarde u efikasnosti i produktivnosti. </w:t>
      </w:r>
    </w:p>
    <w:p w14:paraId="482A49EA" w14:textId="77777777" w:rsidR="00300284" w:rsidRDefault="00300284" w:rsidP="00211F69">
      <w:pPr>
        <w:pStyle w:val="BodyText"/>
      </w:pPr>
    </w:p>
    <w:p w14:paraId="7C091943" w14:textId="77777777" w:rsidR="00CD0E19" w:rsidRDefault="00CD0E19" w:rsidP="00211F69">
      <w:pPr>
        <w:pStyle w:val="BodyText"/>
      </w:pPr>
    </w:p>
    <w:p w14:paraId="2119F7DC" w14:textId="77777777" w:rsidR="00CD0E19" w:rsidRDefault="00CD0E19" w:rsidP="00211F69">
      <w:pPr>
        <w:pStyle w:val="BodyText"/>
      </w:pPr>
    </w:p>
    <w:p w14:paraId="10208B95" w14:textId="77777777" w:rsidR="00CD0E19" w:rsidRDefault="00CD0E19" w:rsidP="00211F69">
      <w:pPr>
        <w:pStyle w:val="BodyText"/>
      </w:pPr>
    </w:p>
    <w:p w14:paraId="09C2CAD0" w14:textId="77777777" w:rsidR="00CD0E19" w:rsidRDefault="00CD0E19" w:rsidP="00211F69">
      <w:pPr>
        <w:pStyle w:val="BodyText"/>
      </w:pPr>
    </w:p>
    <w:p w14:paraId="11DC99E9" w14:textId="77777777" w:rsidR="00CD0E19" w:rsidRDefault="00CD0E19" w:rsidP="00211F69">
      <w:pPr>
        <w:pStyle w:val="BodyText"/>
      </w:pPr>
    </w:p>
    <w:p w14:paraId="18FAA6EB" w14:textId="77777777" w:rsidR="00CD0E19" w:rsidRDefault="00CD0E19" w:rsidP="00211F69">
      <w:pPr>
        <w:pStyle w:val="BodyText"/>
      </w:pPr>
    </w:p>
    <w:p w14:paraId="1AE8374D" w14:textId="77777777" w:rsidR="00CD0E19" w:rsidRDefault="00CD0E19" w:rsidP="00211F69">
      <w:pPr>
        <w:pStyle w:val="BodyText"/>
      </w:pPr>
    </w:p>
    <w:p w14:paraId="2B3326F8" w14:textId="77777777" w:rsidR="00300284" w:rsidRDefault="00300284" w:rsidP="00211F69">
      <w:pPr>
        <w:pStyle w:val="BodyText"/>
      </w:pPr>
    </w:p>
    <w:p w14:paraId="2C812A6D" w14:textId="77777777" w:rsidR="00CD0E19" w:rsidRDefault="00CD0E19" w:rsidP="00211F69">
      <w:pPr>
        <w:pStyle w:val="BodyText"/>
      </w:pPr>
    </w:p>
    <w:p w14:paraId="686A76A4" w14:textId="77777777" w:rsidR="00300284" w:rsidRPr="00BF7260" w:rsidRDefault="00300284" w:rsidP="00211F69">
      <w:pPr>
        <w:pStyle w:val="BodyText"/>
      </w:pPr>
    </w:p>
    <w:p w14:paraId="5981BC33" w14:textId="108A7C27" w:rsidR="00206E1F" w:rsidRPr="00BF7260" w:rsidRDefault="00B849B5" w:rsidP="00211F69">
      <w:pPr>
        <w:pStyle w:val="Heading1"/>
      </w:pPr>
      <w:bookmarkStart w:id="13" w:name="_Toc160907758"/>
      <w:r w:rsidRPr="00BF7260">
        <w:t>Opis</w:t>
      </w:r>
      <w:r w:rsidR="00D44844" w:rsidRPr="00BF7260">
        <w:t xml:space="preserve"> proizvoda</w:t>
      </w:r>
      <w:bookmarkEnd w:id="13"/>
    </w:p>
    <w:p w14:paraId="611DE94F" w14:textId="76CB9630" w:rsidR="00206E1F" w:rsidRPr="00BF7260" w:rsidRDefault="00D00311" w:rsidP="00211F69">
      <w:pPr>
        <w:pStyle w:val="BodyText"/>
      </w:pPr>
      <w:r w:rsidRPr="00BF7260">
        <w:t xml:space="preserve">U ovom odeljku je dat pogled na osnovne mogućnosti </w:t>
      </w:r>
      <w:r w:rsidR="00091258" w:rsidRPr="00BF7260">
        <w:t>web aplikacije pitajStrucnjaka</w:t>
      </w:r>
      <w:r w:rsidR="00732741" w:rsidRPr="00BF7260">
        <w:t>,</w:t>
      </w:r>
      <w:r w:rsidRPr="00BF7260">
        <w:t xml:space="preserve"> kontekst u kome sistem treba da funkcioniše </w:t>
      </w:r>
      <w:r w:rsidR="00732741" w:rsidRPr="00BF7260">
        <w:t>i konfiguracija sistema</w:t>
      </w:r>
      <w:r w:rsidR="00206E1F" w:rsidRPr="00BF7260">
        <w:t xml:space="preserve">. </w:t>
      </w:r>
    </w:p>
    <w:p w14:paraId="382FB389" w14:textId="6897A0BB" w:rsidR="00B32C08" w:rsidRPr="00BF7260" w:rsidRDefault="00D44844" w:rsidP="00211F69">
      <w:pPr>
        <w:pStyle w:val="Heading2"/>
      </w:pPr>
      <w:bookmarkStart w:id="14" w:name="_Toc160907759"/>
      <w:r w:rsidRPr="00BF7260">
        <w:lastRenderedPageBreak/>
        <w:t>Perspektiva proi</w:t>
      </w:r>
      <w:r w:rsidR="00B849B5" w:rsidRPr="00BF7260">
        <w:t>z</w:t>
      </w:r>
      <w:r w:rsidRPr="00BF7260">
        <w:t>voda</w:t>
      </w:r>
      <w:bookmarkEnd w:id="14"/>
      <w:r w:rsidR="00206E1F" w:rsidRPr="00BF7260">
        <w:t xml:space="preserve"> </w:t>
      </w:r>
    </w:p>
    <w:p w14:paraId="4E5AAB86" w14:textId="461AC238" w:rsidR="00206E1F" w:rsidRPr="00BF7260" w:rsidRDefault="006D324F" w:rsidP="00211F69">
      <w:pPr>
        <w:pStyle w:val="BodyText"/>
      </w:pPr>
      <w:r w:rsidRPr="00BF7260">
        <w:t>Projekat će biti baziran na web aplikaciji</w:t>
      </w:r>
      <w:r w:rsidR="00732741" w:rsidRPr="00BF7260">
        <w:t xml:space="preserve">. </w:t>
      </w:r>
      <w:r w:rsidRPr="00BF7260">
        <w:t>S</w:t>
      </w:r>
      <w:r w:rsidR="00732741" w:rsidRPr="00BF7260">
        <w:t xml:space="preserve">istem će koristiti postojeći </w:t>
      </w:r>
      <w:r w:rsidRPr="00BF7260">
        <w:t>R</w:t>
      </w:r>
      <w:r w:rsidR="00732741" w:rsidRPr="00BF7260">
        <w:t xml:space="preserve">DBMS instaliran na mašini koja predstavlja Web server </w:t>
      </w:r>
      <w:r w:rsidRPr="00BF7260">
        <w:t>aplikacije</w:t>
      </w:r>
      <w:r w:rsidR="00732741" w:rsidRPr="00BF7260">
        <w:t>. Dijagram koji pokazuje kontekst sistema je dat na slici 6.1.1</w:t>
      </w:r>
      <w:r w:rsidR="00206E1F" w:rsidRPr="00BF7260">
        <w:t>.</w:t>
      </w:r>
    </w:p>
    <w:p w14:paraId="76251501" w14:textId="72F6DCF3" w:rsidR="000C6899" w:rsidRPr="00BF7260" w:rsidRDefault="00B32C08" w:rsidP="00211F69">
      <w:pPr>
        <w:pStyle w:val="BodyText"/>
      </w:pPr>
      <w:r w:rsidRPr="00BF7260">
        <w:t>S</w:t>
      </w:r>
      <w:r w:rsidR="00732741" w:rsidRPr="00BF7260">
        <w:t xml:space="preserve">istem </w:t>
      </w:r>
      <w:r w:rsidRPr="00BF7260">
        <w:t xml:space="preserve">pitajStrucnjaka </w:t>
      </w:r>
      <w:r w:rsidR="00732741" w:rsidRPr="00BF7260">
        <w:t xml:space="preserve">će biti zasnovan na </w:t>
      </w:r>
      <w:r w:rsidR="006D324F" w:rsidRPr="00BF7260">
        <w:t>REST</w:t>
      </w:r>
      <w:r w:rsidR="00732741" w:rsidRPr="00BF7260">
        <w:t xml:space="preserve"> arhitekturi Web aplikacija ilustrovanoj na slici 6.1.2.</w:t>
      </w:r>
      <w:r w:rsidR="000C6899" w:rsidRPr="00BF7260">
        <w:t xml:space="preserve"> Sistem će koristiti bazu podataka u cilju dinamičke manipulacije podacima korisnika i stručnjaka.</w:t>
      </w:r>
      <w:r w:rsidR="006D324F" w:rsidRPr="00BF7260">
        <w:t xml:space="preserve"> </w:t>
      </w:r>
      <w:r w:rsidR="000C6899" w:rsidRPr="00BF7260">
        <w:t>Izvršavanje</w:t>
      </w:r>
      <w:r w:rsidR="00206E1F" w:rsidRPr="00BF7260">
        <w:t xml:space="preserve"> </w:t>
      </w:r>
      <w:r w:rsidR="000C6899" w:rsidRPr="00BF7260">
        <w:t>s</w:t>
      </w:r>
      <w:r w:rsidR="00732741" w:rsidRPr="00BF7260">
        <w:t>erversk</w:t>
      </w:r>
      <w:r w:rsidR="000C6899" w:rsidRPr="00BF7260">
        <w:t>og</w:t>
      </w:r>
      <w:r w:rsidR="00732741" w:rsidRPr="00BF7260">
        <w:t xml:space="preserve"> de</w:t>
      </w:r>
      <w:r w:rsidR="000C6899" w:rsidRPr="00BF7260">
        <w:t>la aplikacije</w:t>
      </w:r>
      <w:r w:rsidR="00732741" w:rsidRPr="00BF7260">
        <w:t xml:space="preserve"> će </w:t>
      </w:r>
      <w:r w:rsidR="000C6899" w:rsidRPr="00BF7260">
        <w:t>biti</w:t>
      </w:r>
      <w:r w:rsidR="00732741" w:rsidRPr="00BF7260">
        <w:t xml:space="preserve"> </w:t>
      </w:r>
      <w:r w:rsidR="000C6899" w:rsidRPr="00BF7260">
        <w:t>bazirano na udaljenoj mašini, na kojoj će biti smešteni i svi podaci neophodni za rad aplikacije.</w:t>
      </w:r>
      <w:r w:rsidR="00732741" w:rsidRPr="00BF7260">
        <w:t xml:space="preserve"> </w:t>
      </w:r>
      <w:r w:rsidR="000C6899" w:rsidRPr="00BF7260">
        <w:t xml:space="preserve">Serverske komponente će komunicirati sa RDBMS-om koji se nalazi na istoj mašini. </w:t>
      </w:r>
    </w:p>
    <w:p w14:paraId="0773032F" w14:textId="2E5B707E" w:rsidR="00206E1F" w:rsidRPr="00BF7260" w:rsidRDefault="000C6899" w:rsidP="00211F69">
      <w:pPr>
        <w:pStyle w:val="BodyText"/>
      </w:pPr>
      <w:r w:rsidRPr="00BF7260">
        <w:t>Web aplikaciji je moguće pristupiti preko Web servera pomoću savremenih web browsera na različitim operativnim sistemima</w:t>
      </w:r>
      <w:r w:rsidR="00732741" w:rsidRPr="00BF7260">
        <w:t xml:space="preserve">. </w:t>
      </w:r>
      <w:r w:rsidRPr="00BF7260">
        <w:t>Ne postoji potreba za instalacijom aplikacije.</w:t>
      </w:r>
    </w:p>
    <w:p w14:paraId="5D6B4663" w14:textId="77777777" w:rsidR="00206E1F" w:rsidRPr="00BF7260" w:rsidRDefault="00206E1F" w:rsidP="00211F69">
      <w:pPr>
        <w:pStyle w:val="BodyText"/>
      </w:pPr>
    </w:p>
    <w:p w14:paraId="77782B37" w14:textId="77777777" w:rsidR="00206E1F" w:rsidRPr="00BF7260" w:rsidRDefault="00740B9F" w:rsidP="00211F69">
      <w:pPr>
        <w:pStyle w:val="BodyText"/>
      </w:pPr>
      <w:r w:rsidRPr="00BF7260">
        <w:rPr>
          <w:noProof/>
          <w:lang w:val="en-GB" w:eastAsia="en-GB"/>
        </w:rPr>
        <mc:AlternateContent>
          <mc:Choice Requires="wpg">
            <w:drawing>
              <wp:inline distT="0" distB="0" distL="0" distR="0" wp14:anchorId="7657D641" wp14:editId="5F543E99">
                <wp:extent cx="5172075" cy="1762125"/>
                <wp:effectExtent l="0" t="0" r="28575" b="28575"/>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762125"/>
                          <a:chOff x="2448" y="2688"/>
                          <a:chExt cx="8145" cy="1996"/>
                        </a:xfrm>
                      </wpg:grpSpPr>
                      <wps:wsp>
                        <wps:cNvPr id="7" name="Oval 3"/>
                        <wps:cNvSpPr>
                          <a:spLocks noChangeArrowheads="1"/>
                        </wps:cNvSpPr>
                        <wps:spPr bwMode="auto">
                          <a:xfrm>
                            <a:off x="5203" y="2704"/>
                            <a:ext cx="2667"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5428" y="3226"/>
                            <a:ext cx="2344" cy="1002"/>
                          </a:xfrm>
                          <a:prstGeom prst="ellips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824F5" w14:textId="593EB148" w:rsidR="00283F52" w:rsidRPr="00B32C08" w:rsidRDefault="00283F52" w:rsidP="00A80FDC">
                              <w:pPr>
                                <w:ind w:left="0"/>
                                <w:rPr>
                                  <w:lang w:val="sr-Latn-CS"/>
                                </w:rPr>
                              </w:pPr>
                              <w:r w:rsidRPr="00B32C08">
                                <w:rPr>
                                  <w:lang w:val="sr-Latn-CS"/>
                                </w:rPr>
                                <w:t>pitajStrucnjaka</w:t>
                              </w:r>
                              <w:r w:rsidR="00A80FDC">
                                <w:rPr>
                                  <w:lang w:val="sr-Latn-CS"/>
                                </w:rPr>
                                <w:t xml:space="preserve"> </w:t>
                              </w:r>
                              <w:r w:rsidRPr="00B32C08">
                                <w:rPr>
                                  <w:lang w:val="sr-Latn-CS"/>
                                </w:rPr>
                                <w:t>web</w:t>
                              </w:r>
                              <w:r w:rsidR="00A80FDC">
                                <w:rPr>
                                  <w:lang w:val="sr-Latn-CS"/>
                                </w:rPr>
                                <w:t xml:space="preserve"> </w:t>
                              </w:r>
                              <w:r w:rsidRPr="00B32C08">
                                <w:rPr>
                                  <w:lang w:val="sr-Latn-CS"/>
                                </w:rPr>
                                <w:t>aplikacija</w:t>
                              </w:r>
                            </w:p>
                            <w:p w14:paraId="0290CD03" w14:textId="77777777" w:rsidR="00A80FDC" w:rsidRDefault="00A80FDC"/>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6DB8EC07" w14:textId="77777777" w:rsidR="00283F52" w:rsidRDefault="00283F52" w:rsidP="00211F69">
                              <w:pPr>
                                <w:rPr>
                                  <w:lang w:val="sr-Latn-CS"/>
                                </w:rPr>
                              </w:pPr>
                            </w:p>
                            <w:p w14:paraId="6A43AB72" w14:textId="240359A6" w:rsidR="00283F52" w:rsidRPr="00AF6B06" w:rsidRDefault="00283F52" w:rsidP="00A80FDC">
                              <w:pPr>
                                <w:ind w:left="0"/>
                                <w:jc w:val="center"/>
                                <w:rPr>
                                  <w:lang w:val="sr-Latn-CS"/>
                                </w:rPr>
                              </w:pPr>
                              <w:r>
                                <w:rPr>
                                  <w:lang w:val="sr-Latn-CS"/>
                                </w:rPr>
                                <w:t>RDBMS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622AE169" w14:textId="68FBE31B" w:rsidR="00283F52" w:rsidRDefault="00283F52" w:rsidP="00A80FDC">
                              <w:pPr>
                                <w:pStyle w:val="BodyText2"/>
                                <w:ind w:left="0"/>
                                <w:rPr>
                                  <w:lang w:val="sr-Latn-CS"/>
                                </w:rPr>
                              </w:pPr>
                              <w:r>
                                <w:rPr>
                                  <w:lang w:val="sr-Latn-CS"/>
                                </w:rPr>
                                <w:t>pitajStrucnjaka</w:t>
                              </w:r>
                            </w:p>
                            <w:p w14:paraId="740E65BA" w14:textId="77777777" w:rsidR="00283F52" w:rsidRPr="00B32C08" w:rsidRDefault="00283F52" w:rsidP="00211F69">
                              <w:pPr>
                                <w:pStyle w:val="BodyText2"/>
                                <w:rPr>
                                  <w:lang w:val="sr-Latn-CS"/>
                                </w:rPr>
                              </w:pPr>
                            </w:p>
                            <w:p w14:paraId="22165682" w14:textId="4AEA3D48" w:rsidR="00283F52" w:rsidRPr="00211F69" w:rsidRDefault="00283F52" w:rsidP="00211F69">
                              <w:pPr>
                                <w:pStyle w:val="ListParagraph"/>
                                <w:numPr>
                                  <w:ilvl w:val="0"/>
                                  <w:numId w:val="7"/>
                                </w:numPr>
                                <w:rPr>
                                  <w:lang w:val="sr-Latn-CS"/>
                                </w:rPr>
                              </w:pPr>
                              <w:r w:rsidRPr="00211F69">
                                <w:rPr>
                                  <w:lang w:val="sr-Latn-CS"/>
                                </w:rPr>
                                <w:t>anonimni korisnici</w:t>
                              </w:r>
                            </w:p>
                            <w:p w14:paraId="4E017924" w14:textId="697740D0" w:rsidR="00283F52" w:rsidRPr="00211F69" w:rsidRDefault="00283F52" w:rsidP="00211F69">
                              <w:pPr>
                                <w:pStyle w:val="ListParagraph"/>
                                <w:numPr>
                                  <w:ilvl w:val="0"/>
                                  <w:numId w:val="7"/>
                                </w:numPr>
                                <w:rPr>
                                  <w:lang w:val="sr-Latn-CS"/>
                                </w:rPr>
                              </w:pPr>
                              <w:r w:rsidRPr="00211F69">
                                <w:rPr>
                                  <w:lang w:val="sr-Latn-CS"/>
                                </w:rPr>
                                <w:t>korisnici</w:t>
                              </w:r>
                            </w:p>
                            <w:p w14:paraId="29913199" w14:textId="3B268A33" w:rsidR="00283F52" w:rsidRPr="00211F69" w:rsidRDefault="00283F52" w:rsidP="00211F69">
                              <w:pPr>
                                <w:pStyle w:val="ListParagraph"/>
                                <w:numPr>
                                  <w:ilvl w:val="0"/>
                                  <w:numId w:val="7"/>
                                </w:numPr>
                                <w:rPr>
                                  <w:lang w:val="sr-Latn-CS"/>
                                </w:rPr>
                              </w:pPr>
                              <w:r w:rsidRPr="00211F69">
                                <w:rPr>
                                  <w:lang w:val="sr-Latn-CS"/>
                                </w:rPr>
                                <w:t>stručnjaci</w:t>
                              </w:r>
                            </w:p>
                            <w:p w14:paraId="38F2C0CE" w14:textId="30B7E8C8" w:rsidR="00283F52" w:rsidRPr="00211F69" w:rsidRDefault="00283F52" w:rsidP="00211F69">
                              <w:pPr>
                                <w:pStyle w:val="ListParagraph"/>
                                <w:numPr>
                                  <w:ilvl w:val="0"/>
                                  <w:numId w:val="7"/>
                                </w:numPr>
                                <w:rPr>
                                  <w:lang w:val="sr-Latn-CS"/>
                                </w:rPr>
                              </w:pPr>
                              <w:r w:rsidRPr="00211F69">
                                <w:rPr>
                                  <w:lang w:val="sr-Latn-CS"/>
                                </w:rPr>
                                <w:t>administrator</w:t>
                              </w:r>
                            </w:p>
                          </w:txbxContent>
                        </wps:txbx>
                        <wps:bodyPr rot="0" vert="horz" wrap="square" lIns="91440" tIns="45720" rIns="91440" bIns="45720" anchor="t" anchorCtr="0" upright="1">
                          <a:noAutofit/>
                        </wps:bodyPr>
                      </wps:wsp>
                      <wps:wsp>
                        <wps:cNvPr id="11" name="Line 8"/>
                        <wps:cNvCnPr>
                          <a:cxnSpLocks noChangeShapeType="1"/>
                          <a:endCxn id="7" idx="2"/>
                        </wps:cNvCnPr>
                        <wps:spPr bwMode="auto">
                          <a:xfrm>
                            <a:off x="4401" y="3604"/>
                            <a:ext cx="80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a:endCxn id="7" idx="6"/>
                        </wps:cNvCnPr>
                        <wps:spPr bwMode="auto">
                          <a:xfrm flipH="1">
                            <a:off x="7870" y="3604"/>
                            <a:ext cx="851"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657D641" id="Group 26" o:spid="_x0000_s1026" style="width:407.25pt;height:138.75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">
                <v:oval id="Oval 3" o:spid="_x0000_s1027" style="position:absolute;left:5203;top:2704;width:2667;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Text Box 4" o:spid="_x0000_s1028" style="position:absolute;left:5428;top:3226;width:2344;height:1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" stroked="f">
                  <v:stroke joinstyle="miter"/>
                  <v:textbox>
                    <w:txbxContent>
                      <w:p w14:paraId="3E5824F5" w14:textId="593EB148" w:rsidR="00283F52" w:rsidRPr="00B32C08" w:rsidRDefault="00283F52" w:rsidP="00A80FDC">
                        <w:pPr>
                          <w:ind w:left="0"/>
                          <w:rPr>
                            <w:lang w:val="sr-Latn-CS"/>
                          </w:rPr>
                        </w:pPr>
                        <w:r w:rsidRPr="00B32C08">
                          <w:rPr>
                            <w:lang w:val="sr-Latn-CS"/>
                          </w:rPr>
                          <w:t>pitajStrucnjaka</w:t>
                        </w:r>
                        <w:r w:rsidR="00A80FDC">
                          <w:rPr>
                            <w:lang w:val="sr-Latn-CS"/>
                          </w:rPr>
                          <w:t xml:space="preserve"> </w:t>
                        </w:r>
                        <w:r w:rsidRPr="00B32C08">
                          <w:rPr>
                            <w:lang w:val="sr-Latn-CS"/>
                          </w:rPr>
                          <w:t>web</w:t>
                        </w:r>
                        <w:r w:rsidR="00A80FDC">
                          <w:rPr>
                            <w:lang w:val="sr-Latn-CS"/>
                          </w:rPr>
                          <w:t xml:space="preserve"> </w:t>
                        </w:r>
                        <w:r w:rsidRPr="00B32C08">
                          <w:rPr>
                            <w:lang w:val="sr-Latn-CS"/>
                          </w:rPr>
                          <w:t>aplikacija</w:t>
                        </w:r>
                      </w:p>
                      <w:p w14:paraId="0290CD03" w14:textId="77777777" w:rsidR="00A80FDC" w:rsidRDefault="00A80FDC"/>
                    </w:txbxContent>
                  </v:textbox>
                </v:oval>
                <v:shapetype id="_x0000_t202" coordsize="21600,21600" o:spt="202" path="m,l,21600r21600,l21600,xe">
                  <v:stroke joinstyle="miter"/>
                  <v:path gradientshapeok="t" o:connecttype="rect"/>
                </v:shapety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DB8EC07" w14:textId="77777777" w:rsidR="00283F52" w:rsidRDefault="00283F52" w:rsidP="00211F69">
                        <w:pPr>
                          <w:rPr>
                            <w:lang w:val="sr-Latn-CS"/>
                          </w:rPr>
                        </w:pPr>
                      </w:p>
                      <w:p w14:paraId="6A43AB72" w14:textId="240359A6" w:rsidR="00283F52" w:rsidRPr="00AF6B06" w:rsidRDefault="00283F52" w:rsidP="00A80FDC">
                        <w:pPr>
                          <w:ind w:left="0"/>
                          <w:jc w:val="center"/>
                          <w:rPr>
                            <w:lang w:val="sr-Latn-CS"/>
                          </w:rPr>
                        </w:pPr>
                        <w:r>
                          <w:rPr>
                            <w:lang w:val="sr-Latn-CS"/>
                          </w:rPr>
                          <w:t>RDBMS</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622AE169" w14:textId="68FBE31B" w:rsidR="00283F52" w:rsidRDefault="00283F52" w:rsidP="00A80FDC">
                        <w:pPr>
                          <w:pStyle w:val="BodyText2"/>
                          <w:ind w:left="0"/>
                          <w:rPr>
                            <w:lang w:val="sr-Latn-CS"/>
                          </w:rPr>
                        </w:pPr>
                        <w:r>
                          <w:rPr>
                            <w:lang w:val="sr-Latn-CS"/>
                          </w:rPr>
                          <w:t>pitajStrucnjaka</w:t>
                        </w:r>
                      </w:p>
                      <w:p w14:paraId="740E65BA" w14:textId="77777777" w:rsidR="00283F52" w:rsidRPr="00B32C08" w:rsidRDefault="00283F52" w:rsidP="00211F69">
                        <w:pPr>
                          <w:pStyle w:val="BodyText2"/>
                          <w:rPr>
                            <w:lang w:val="sr-Latn-CS"/>
                          </w:rPr>
                        </w:pPr>
                      </w:p>
                      <w:p w14:paraId="22165682" w14:textId="4AEA3D48" w:rsidR="00283F52" w:rsidRPr="00211F69" w:rsidRDefault="00283F52" w:rsidP="00211F69">
                        <w:pPr>
                          <w:pStyle w:val="ListParagraph"/>
                          <w:numPr>
                            <w:ilvl w:val="0"/>
                            <w:numId w:val="7"/>
                          </w:numPr>
                          <w:rPr>
                            <w:lang w:val="sr-Latn-CS"/>
                          </w:rPr>
                        </w:pPr>
                        <w:r w:rsidRPr="00211F69">
                          <w:rPr>
                            <w:lang w:val="sr-Latn-CS"/>
                          </w:rPr>
                          <w:t>anonimni korisnici</w:t>
                        </w:r>
                      </w:p>
                      <w:p w14:paraId="4E017924" w14:textId="697740D0" w:rsidR="00283F52" w:rsidRPr="00211F69" w:rsidRDefault="00283F52" w:rsidP="00211F69">
                        <w:pPr>
                          <w:pStyle w:val="ListParagraph"/>
                          <w:numPr>
                            <w:ilvl w:val="0"/>
                            <w:numId w:val="7"/>
                          </w:numPr>
                          <w:rPr>
                            <w:lang w:val="sr-Latn-CS"/>
                          </w:rPr>
                        </w:pPr>
                        <w:r w:rsidRPr="00211F69">
                          <w:rPr>
                            <w:lang w:val="sr-Latn-CS"/>
                          </w:rPr>
                          <w:t>korisnici</w:t>
                        </w:r>
                      </w:p>
                      <w:p w14:paraId="29913199" w14:textId="3B268A33" w:rsidR="00283F52" w:rsidRPr="00211F69" w:rsidRDefault="00283F52" w:rsidP="00211F69">
                        <w:pPr>
                          <w:pStyle w:val="ListParagraph"/>
                          <w:numPr>
                            <w:ilvl w:val="0"/>
                            <w:numId w:val="7"/>
                          </w:numPr>
                          <w:rPr>
                            <w:lang w:val="sr-Latn-CS"/>
                          </w:rPr>
                        </w:pPr>
                        <w:r w:rsidRPr="00211F69">
                          <w:rPr>
                            <w:lang w:val="sr-Latn-CS"/>
                          </w:rPr>
                          <w:t>stručnjaci</w:t>
                        </w:r>
                      </w:p>
                      <w:p w14:paraId="38F2C0CE" w14:textId="30B7E8C8" w:rsidR="00283F52" w:rsidRPr="00211F69" w:rsidRDefault="00283F52" w:rsidP="00211F69">
                        <w:pPr>
                          <w:pStyle w:val="ListParagraph"/>
                          <w:numPr>
                            <w:ilvl w:val="0"/>
                            <w:numId w:val="7"/>
                          </w:numPr>
                          <w:rPr>
                            <w:lang w:val="sr-Latn-CS"/>
                          </w:rPr>
                        </w:pPr>
                        <w:r w:rsidRPr="00211F69">
                          <w:rPr>
                            <w:lang w:val="sr-Latn-CS"/>
                          </w:rPr>
                          <w:t>administrator</w:t>
                        </w:r>
                      </w:p>
                    </w:txbxContent>
                  </v:textbox>
                </v:shape>
                <v:line id="Line 8" o:spid="_x0000_s1031" style="position:absolute;visibility:visible;mso-wrap-style:square" from="4401,3604" to="5203,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visibility:visible;mso-wrap-style:square" from="7870,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">
                  <v:stroke startarrow="block" endarrow="block"/>
                </v:line>
                <w10:anchorlock/>
              </v:group>
            </w:pict>
          </mc:Fallback>
        </mc:AlternateContent>
      </w:r>
    </w:p>
    <w:p w14:paraId="581EC25B" w14:textId="77777777" w:rsidR="00AF6B06" w:rsidRPr="00BF7260" w:rsidRDefault="00AF6B06" w:rsidP="00211F69">
      <w:pPr>
        <w:pStyle w:val="BodyText"/>
      </w:pPr>
    </w:p>
    <w:p w14:paraId="2F13141F" w14:textId="79411E3E" w:rsidR="00206E1F" w:rsidRPr="00A80FDC" w:rsidRDefault="00D44844" w:rsidP="00211F69">
      <w:pPr>
        <w:pStyle w:val="BodyText"/>
        <w:rPr>
          <w:b/>
          <w:bCs/>
        </w:rPr>
      </w:pPr>
      <w:r w:rsidRPr="00A80FDC">
        <w:rPr>
          <w:b/>
          <w:bCs/>
        </w:rPr>
        <w:t>Slika</w:t>
      </w:r>
      <w:r w:rsidR="00206E1F" w:rsidRPr="00A80FDC">
        <w:rPr>
          <w:b/>
          <w:bCs/>
        </w:rPr>
        <w:t xml:space="preserve"> 6.1.1</w:t>
      </w:r>
      <w:r w:rsidRPr="00A80FDC">
        <w:rPr>
          <w:b/>
          <w:bCs/>
        </w:rPr>
        <w:t>.</w:t>
      </w:r>
      <w:r w:rsidR="00206E1F" w:rsidRPr="00A80FDC">
        <w:rPr>
          <w:b/>
          <w:bCs/>
        </w:rPr>
        <w:t xml:space="preserve"> </w:t>
      </w:r>
      <w:r w:rsidRPr="00A80FDC">
        <w:rPr>
          <w:b/>
          <w:bCs/>
        </w:rPr>
        <w:t xml:space="preserve">Kontekst sistema </w:t>
      </w:r>
      <w:r w:rsidR="00B32C08" w:rsidRPr="00A80FDC">
        <w:rPr>
          <w:b/>
          <w:bCs/>
        </w:rPr>
        <w:t>pitajStrucnjaka</w:t>
      </w:r>
    </w:p>
    <w:p w14:paraId="09F7B4CB" w14:textId="77777777" w:rsidR="00AF6B06" w:rsidRPr="00BF7260" w:rsidRDefault="00AF6B06" w:rsidP="00211F69">
      <w:pPr>
        <w:pStyle w:val="BodyText"/>
      </w:pPr>
    </w:p>
    <w:p w14:paraId="7EDF86D1" w14:textId="77777777" w:rsidR="00206E1F" w:rsidRPr="00BF7260" w:rsidRDefault="00740B9F" w:rsidP="00211F69">
      <w:pPr>
        <w:pStyle w:val="BodyText"/>
      </w:pPr>
      <w:r w:rsidRPr="00BF7260">
        <w:rPr>
          <w:noProof/>
          <w:lang w:val="en-GB" w:eastAsia="en-GB"/>
        </w:rPr>
        <mc:AlternateContent>
          <mc:Choice Requires="wpg">
            <w:drawing>
              <wp:inline distT="0" distB="0" distL="0" distR="0" wp14:anchorId="3CDCDBDA" wp14:editId="62AE3AB3">
                <wp:extent cx="5493385" cy="1466215"/>
                <wp:effectExtent l="0" t="0" r="12065" b="19685"/>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3385"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24F8FCC7" w14:textId="77777777" w:rsidR="00283F52" w:rsidRPr="00E5055D" w:rsidRDefault="00283F52" w:rsidP="00211F69">
                              <w:pPr>
                                <w:rPr>
                                  <w:lang w:val="sr-Latn-CS"/>
                                </w:rPr>
                              </w:pPr>
                              <w:r w:rsidRPr="00E5055D">
                                <w:rPr>
                                  <w:lang w:val="sr-Latn-CS"/>
                                </w:rPr>
                                <w:t xml:space="preserve">PC </w:t>
                              </w:r>
                            </w:p>
                            <w:p w14:paraId="7F0620E7" w14:textId="77777777" w:rsidR="00283F52" w:rsidRPr="00E5055D" w:rsidRDefault="00283F52" w:rsidP="00211F69">
                              <w:pPr>
                                <w:rPr>
                                  <w:lang w:val="sr-Latn-CS"/>
                                </w:rPr>
                              </w:pPr>
                            </w:p>
                            <w:p w14:paraId="29292A1E" w14:textId="33EF3E07" w:rsidR="00283F52" w:rsidRPr="00E5055D" w:rsidRDefault="00283F52" w:rsidP="00211F69">
                              <w:pPr>
                                <w:rPr>
                                  <w:lang w:val="sr-Latn-CS"/>
                                </w:rPr>
                              </w:pPr>
                              <w:r w:rsidRPr="00E5055D">
                                <w:rPr>
                                  <w:lang w:val="sr-Latn-CS"/>
                                </w:rPr>
                                <w:t xml:space="preserve">Web </w:t>
                              </w:r>
                              <w:r>
                                <w:rPr>
                                  <w:lang w:val="sr-Latn-CS"/>
                                </w:rPr>
                                <w:t>browser</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0AC3C569" w14:textId="77777777" w:rsidR="00283F52" w:rsidRPr="00E5055D" w:rsidRDefault="00283F52" w:rsidP="00211F69">
                              <w:pPr>
                                <w:pStyle w:val="BodyText3"/>
                                <w:rPr>
                                  <w:lang w:val="sr-Latn-CS"/>
                                </w:rPr>
                              </w:pPr>
                              <w:r w:rsidRPr="00E5055D">
                                <w:rPr>
                                  <w:lang w:val="sr-Latn-CS"/>
                                </w:rPr>
                                <w:t>Web server</w:t>
                              </w:r>
                            </w:p>
                            <w:p w14:paraId="13790412" w14:textId="77777777" w:rsidR="00283F52" w:rsidRPr="00E5055D" w:rsidRDefault="00283F52" w:rsidP="00211F69">
                              <w:pPr>
                                <w:rPr>
                                  <w:lang w:val="sr-Latn-CS"/>
                                </w:rPr>
                              </w:pPr>
                            </w:p>
                            <w:p w14:paraId="249DDF7D" w14:textId="77777777" w:rsidR="00283F52" w:rsidRPr="00E5055D" w:rsidRDefault="00283F52" w:rsidP="00211F69">
                              <w:pPr>
                                <w:rPr>
                                  <w:lang w:val="sr-Latn-CS"/>
                                </w:rPr>
                              </w:pPr>
                            </w:p>
                            <w:p w14:paraId="077ACEE2" w14:textId="2D430167" w:rsidR="00283F52" w:rsidRDefault="00283F52" w:rsidP="00211F69">
                              <w:pPr>
                                <w:rPr>
                                  <w:lang w:val="sr-Latn-CS"/>
                                </w:rPr>
                              </w:pPr>
                              <w:r>
                                <w:rPr>
                                  <w:lang w:val="sr-Latn-CS"/>
                                </w:rPr>
                                <w:t>pitajStrucnjaka</w:t>
                              </w:r>
                            </w:p>
                            <w:p w14:paraId="664FE042" w14:textId="13807632" w:rsidR="00283F52" w:rsidRPr="00E5055D" w:rsidRDefault="00283F52" w:rsidP="00211F69">
                              <w:pPr>
                                <w:rPr>
                                  <w:lang w:val="sr-Latn-CS"/>
                                </w:rPr>
                              </w:pPr>
                              <w:r>
                                <w:rPr>
                                  <w:lang w:val="sr-Latn-CS"/>
                                </w:rPr>
                                <w:t>web aplikacija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29B1F" w14:textId="77777777" w:rsidR="00283F52" w:rsidRDefault="00283F52" w:rsidP="00211F69">
                              <w:r>
                                <w:t>Internet</w:t>
                              </w:r>
                            </w:p>
                          </w:txbxContent>
                        </wps:txbx>
                        <wps:bodyPr rot="0" vert="horz" wrap="square" lIns="91440" tIns="45720" rIns="91440" bIns="45720" anchor="t" anchorCtr="0" upright="1">
                          <a:noAutofit/>
                        </wps:bodyPr>
                      </wps:wsp>
                    </wpg:wgp>
                  </a:graphicData>
                </a:graphic>
              </wp:inline>
            </w:drawing>
          </mc:Choice>
          <mc:Fallback>
            <w:pict>
              <v:group w14:anchorId="3CDCDBDA" id="Group 27" o:spid="_x0000_s1033" style="width:432.55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4F8FCC7" w14:textId="77777777" w:rsidR="00283F52" w:rsidRPr="00E5055D" w:rsidRDefault="00283F52" w:rsidP="00211F69">
                        <w:pPr>
                          <w:rPr>
                            <w:lang w:val="sr-Latn-CS"/>
                          </w:rPr>
                        </w:pPr>
                        <w:r w:rsidRPr="00E5055D">
                          <w:rPr>
                            <w:lang w:val="sr-Latn-CS"/>
                          </w:rPr>
                          <w:t xml:space="preserve">PC </w:t>
                        </w:r>
                      </w:p>
                      <w:p w14:paraId="7F0620E7" w14:textId="77777777" w:rsidR="00283F52" w:rsidRPr="00E5055D" w:rsidRDefault="00283F52" w:rsidP="00211F69">
                        <w:pPr>
                          <w:rPr>
                            <w:lang w:val="sr-Latn-CS"/>
                          </w:rPr>
                        </w:pPr>
                      </w:p>
                      <w:p w14:paraId="29292A1E" w14:textId="33EF3E07" w:rsidR="00283F52" w:rsidRPr="00E5055D" w:rsidRDefault="00283F52" w:rsidP="00211F69">
                        <w:pPr>
                          <w:rPr>
                            <w:lang w:val="sr-Latn-CS"/>
                          </w:rPr>
                        </w:pPr>
                        <w:r w:rsidRPr="00E5055D">
                          <w:rPr>
                            <w:lang w:val="sr-Latn-CS"/>
                          </w:rPr>
                          <w:t xml:space="preserve">Web </w:t>
                        </w:r>
                        <w:r>
                          <w:rPr>
                            <w:lang w:val="sr-Latn-CS"/>
                          </w:rPr>
                          <w:t>browser</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AC3C569" w14:textId="77777777" w:rsidR="00283F52" w:rsidRPr="00E5055D" w:rsidRDefault="00283F52" w:rsidP="00211F69">
                        <w:pPr>
                          <w:pStyle w:val="BodyText3"/>
                          <w:rPr>
                            <w:lang w:val="sr-Latn-CS"/>
                          </w:rPr>
                        </w:pPr>
                        <w:r w:rsidRPr="00E5055D">
                          <w:rPr>
                            <w:lang w:val="sr-Latn-CS"/>
                          </w:rPr>
                          <w:t>Web server</w:t>
                        </w:r>
                      </w:p>
                      <w:p w14:paraId="13790412" w14:textId="77777777" w:rsidR="00283F52" w:rsidRPr="00E5055D" w:rsidRDefault="00283F52" w:rsidP="00211F69">
                        <w:pPr>
                          <w:rPr>
                            <w:lang w:val="sr-Latn-CS"/>
                          </w:rPr>
                        </w:pPr>
                      </w:p>
                      <w:p w14:paraId="249DDF7D" w14:textId="77777777" w:rsidR="00283F52" w:rsidRPr="00E5055D" w:rsidRDefault="00283F52" w:rsidP="00211F69">
                        <w:pPr>
                          <w:rPr>
                            <w:lang w:val="sr-Latn-CS"/>
                          </w:rPr>
                        </w:pPr>
                      </w:p>
                      <w:p w14:paraId="077ACEE2" w14:textId="2D430167" w:rsidR="00283F52" w:rsidRDefault="00283F52" w:rsidP="00211F69">
                        <w:pPr>
                          <w:rPr>
                            <w:lang w:val="sr-Latn-CS"/>
                          </w:rPr>
                        </w:pPr>
                        <w:r>
                          <w:rPr>
                            <w:lang w:val="sr-Latn-CS"/>
                          </w:rPr>
                          <w:t>pitajStrucnjaka</w:t>
                        </w:r>
                      </w:p>
                      <w:p w14:paraId="664FE042" w14:textId="13807632" w:rsidR="00283F52" w:rsidRPr="00E5055D" w:rsidRDefault="00283F52" w:rsidP="00211F69">
                        <w:pPr>
                          <w:rPr>
                            <w:lang w:val="sr-Latn-CS"/>
                          </w:rPr>
                        </w:pPr>
                        <w:r>
                          <w:rPr>
                            <w:lang w:val="sr-Latn-CS"/>
                          </w:rPr>
                          <w:t>web aplikacija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EA29B1F" w14:textId="77777777" w:rsidR="00283F52" w:rsidRDefault="00283F52" w:rsidP="00211F69">
                        <w:r>
                          <w:t>Internet</w:t>
                        </w:r>
                      </w:p>
                    </w:txbxContent>
                  </v:textbox>
                </v:shape>
                <w10:anchorlock/>
              </v:group>
            </w:pict>
          </mc:Fallback>
        </mc:AlternateContent>
      </w:r>
    </w:p>
    <w:p w14:paraId="6043ED2B" w14:textId="77777777" w:rsidR="00AF6B06" w:rsidRPr="00BF7260" w:rsidRDefault="00AF6B06" w:rsidP="00211F69">
      <w:pPr>
        <w:pStyle w:val="BodyText"/>
      </w:pPr>
    </w:p>
    <w:p w14:paraId="45951759" w14:textId="2EBEE506" w:rsidR="00A80FDC" w:rsidRPr="00300284" w:rsidRDefault="00D44844" w:rsidP="00300284">
      <w:pPr>
        <w:pStyle w:val="BodyText"/>
        <w:rPr>
          <w:b/>
          <w:bCs/>
        </w:rPr>
      </w:pPr>
      <w:r w:rsidRPr="00A80FDC">
        <w:rPr>
          <w:b/>
          <w:bCs/>
        </w:rPr>
        <w:t>Slika</w:t>
      </w:r>
      <w:r w:rsidR="00206E1F" w:rsidRPr="00A80FDC">
        <w:rPr>
          <w:b/>
          <w:bCs/>
        </w:rPr>
        <w:t xml:space="preserve"> 6.1.2</w:t>
      </w:r>
      <w:r w:rsidRPr="00A80FDC">
        <w:rPr>
          <w:b/>
          <w:bCs/>
        </w:rPr>
        <w:t>.</w:t>
      </w:r>
      <w:r w:rsidR="00206E1F" w:rsidRPr="00A80FDC">
        <w:rPr>
          <w:b/>
          <w:bCs/>
        </w:rPr>
        <w:t xml:space="preserve"> </w:t>
      </w:r>
      <w:r w:rsidRPr="00A80FDC">
        <w:rPr>
          <w:b/>
          <w:bCs/>
        </w:rPr>
        <w:t xml:space="preserve">Pregled sistema </w:t>
      </w:r>
    </w:p>
    <w:p w14:paraId="6F1B0E8E" w14:textId="77777777" w:rsidR="00A80FDC" w:rsidRDefault="00A80FDC" w:rsidP="00211F69">
      <w:pPr>
        <w:pStyle w:val="BodyText"/>
      </w:pPr>
    </w:p>
    <w:p w14:paraId="5EA7ACEB" w14:textId="77777777" w:rsidR="00A80FDC" w:rsidRPr="00BF7260" w:rsidRDefault="00A80FDC" w:rsidP="00211F69">
      <w:pPr>
        <w:pStyle w:val="BodyText"/>
      </w:pPr>
    </w:p>
    <w:p w14:paraId="18EF94BB" w14:textId="77777777" w:rsidR="00206E1F" w:rsidRPr="00BF7260" w:rsidRDefault="00D44844" w:rsidP="00211F69">
      <w:pPr>
        <w:pStyle w:val="Heading2"/>
      </w:pPr>
      <w:bookmarkStart w:id="15" w:name="_Toc160907760"/>
      <w:r w:rsidRPr="00BF7260">
        <w:lastRenderedPageBreak/>
        <w:t xml:space="preserve">Pregled </w:t>
      </w:r>
      <w:r w:rsidR="00B849B5" w:rsidRPr="00BF7260">
        <w:t>mogućnosti</w:t>
      </w:r>
      <w:bookmarkEnd w:id="15"/>
    </w:p>
    <w:p w14:paraId="3A2978B1" w14:textId="1F67C76B" w:rsidR="00206E1F" w:rsidRPr="00BF7260" w:rsidRDefault="0074590A" w:rsidP="00211F69">
      <w:pPr>
        <w:pStyle w:val="BodyText"/>
      </w:pPr>
      <w:r w:rsidRPr="00BF7260">
        <w:t>Tabela prikazana u ovom odeljku identi</w:t>
      </w:r>
      <w:r w:rsidR="006F37FA" w:rsidRPr="00BF7260">
        <w:t>fikuje osnovne mogućnosti pitajStručnjaka web aplikacije</w:t>
      </w:r>
      <w:r w:rsidRPr="00BF7260">
        <w:t xml:space="preserve"> u pogledu prednosti koje nudi i funkcionalnosti koje te prednosti ostvaruju</w:t>
      </w:r>
      <w:r w:rsidR="00206E1F" w:rsidRPr="00BF7260">
        <w:t xml:space="preserve">. </w:t>
      </w:r>
      <w:r w:rsidRPr="00BF7260">
        <w:t>Dodatni opis funkcionalnih zahteva je dat u odeljku 7 ovog dokumenta.</w:t>
      </w:r>
    </w:p>
    <w:p w14:paraId="6407DEF6" w14:textId="77777777" w:rsidR="00206E1F" w:rsidRPr="00BF7260" w:rsidRDefault="00206E1F" w:rsidP="00211F69">
      <w:pPr>
        <w:pStyle w:val="BodyTex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BF7260" w14:paraId="65B3F02C" w14:textId="77777777">
        <w:tc>
          <w:tcPr>
            <w:tcW w:w="4230" w:type="dxa"/>
          </w:tcPr>
          <w:p w14:paraId="1D017A35" w14:textId="77777777" w:rsidR="00206E1F" w:rsidRPr="00A80FDC" w:rsidRDefault="0074590A" w:rsidP="00211F69">
            <w:pPr>
              <w:pStyle w:val="BodyText"/>
              <w:rPr>
                <w:b/>
                <w:bCs/>
              </w:rPr>
            </w:pPr>
            <w:r w:rsidRPr="00A80FDC">
              <w:rPr>
                <w:b/>
                <w:bCs/>
              </w:rPr>
              <w:t>Prednosti</w:t>
            </w:r>
          </w:p>
        </w:tc>
        <w:tc>
          <w:tcPr>
            <w:tcW w:w="4518" w:type="dxa"/>
          </w:tcPr>
          <w:p w14:paraId="5CB9F9E0" w14:textId="77777777" w:rsidR="00206E1F" w:rsidRPr="00A80FDC" w:rsidRDefault="0074590A" w:rsidP="00211F69">
            <w:pPr>
              <w:pStyle w:val="BodyText"/>
              <w:rPr>
                <w:b/>
                <w:bCs/>
              </w:rPr>
            </w:pPr>
            <w:r w:rsidRPr="00A80FDC">
              <w:rPr>
                <w:b/>
                <w:bCs/>
              </w:rPr>
              <w:t>Funkcionalnosti</w:t>
            </w:r>
          </w:p>
        </w:tc>
      </w:tr>
      <w:tr w:rsidR="00206E1F" w:rsidRPr="00BF7260" w14:paraId="79677E83" w14:textId="77777777">
        <w:tc>
          <w:tcPr>
            <w:tcW w:w="4230" w:type="dxa"/>
          </w:tcPr>
          <w:p w14:paraId="4311B41B" w14:textId="4AAD1372" w:rsidR="00206E1F" w:rsidRPr="00BF7260" w:rsidRDefault="00671E44" w:rsidP="00A80FDC">
            <w:pPr>
              <w:pStyle w:val="BodyText"/>
              <w:ind w:left="0"/>
            </w:pPr>
            <w:r w:rsidRPr="00BF7260">
              <w:t>Brza i lako ostvarljiva komunikacija između klijen</w:t>
            </w:r>
            <w:r w:rsidR="00953AE9" w:rsidRPr="00BF7260">
              <w:t>a</w:t>
            </w:r>
            <w:r w:rsidRPr="00BF7260">
              <w:t>ta i stručnjaka</w:t>
            </w:r>
          </w:p>
        </w:tc>
        <w:tc>
          <w:tcPr>
            <w:tcW w:w="4518" w:type="dxa"/>
          </w:tcPr>
          <w:p w14:paraId="3E956410" w14:textId="3C767A55" w:rsidR="00A12200" w:rsidRPr="00BF7260" w:rsidRDefault="00671E44" w:rsidP="00A80FDC">
            <w:pPr>
              <w:pStyle w:val="BodyText"/>
              <w:ind w:left="0"/>
            </w:pPr>
            <w:r w:rsidRPr="00BF7260">
              <w:t xml:space="preserve">Obezbeđeni filteri za klijente kako bi lakše pronašli usluge koje su im potrebne. </w:t>
            </w:r>
          </w:p>
          <w:p w14:paraId="370296FF" w14:textId="58CC9B81" w:rsidR="00671E44" w:rsidRPr="00BF7260" w:rsidRDefault="00671E44" w:rsidP="00A80FDC">
            <w:pPr>
              <w:pStyle w:val="BodyText"/>
              <w:ind w:left="0"/>
            </w:pPr>
            <w:r w:rsidRPr="00BF7260">
              <w:t>Chat i video-chat komunikacija između klijenta i stručnjaka.</w:t>
            </w:r>
          </w:p>
        </w:tc>
      </w:tr>
      <w:tr w:rsidR="00206E1F" w:rsidRPr="00BF7260" w14:paraId="4EE5EE98" w14:textId="77777777">
        <w:tc>
          <w:tcPr>
            <w:tcW w:w="4230" w:type="dxa"/>
          </w:tcPr>
          <w:p w14:paraId="126D6B8B" w14:textId="47488BC8" w:rsidR="00206E1F" w:rsidRPr="00BF7260" w:rsidRDefault="002D2CE1" w:rsidP="00A80FDC">
            <w:pPr>
              <w:pStyle w:val="BodyText"/>
              <w:ind w:left="0"/>
            </w:pPr>
            <w:r w:rsidRPr="00BF7260">
              <w:t>Osiguran</w:t>
            </w:r>
            <w:r w:rsidR="008D0217" w:rsidRPr="00BF7260">
              <w:t xml:space="preserve"> </w:t>
            </w:r>
            <w:r w:rsidRPr="00BF7260">
              <w:t>integritet</w:t>
            </w:r>
            <w:r w:rsidR="00783AE6" w:rsidRPr="00BF7260">
              <w:t xml:space="preserve"> i transparentnost</w:t>
            </w:r>
          </w:p>
        </w:tc>
        <w:tc>
          <w:tcPr>
            <w:tcW w:w="4518" w:type="dxa"/>
          </w:tcPr>
          <w:p w14:paraId="49E9BBE8" w14:textId="561DD67A" w:rsidR="0007743B" w:rsidRPr="00BF7260" w:rsidRDefault="00D026AA" w:rsidP="00A80FDC">
            <w:pPr>
              <w:pStyle w:val="BodyText"/>
              <w:ind w:left="0"/>
            </w:pPr>
            <w:r w:rsidRPr="00BF7260">
              <w:t xml:space="preserve">Postojanje </w:t>
            </w:r>
            <w:r w:rsidR="00CC3FF4" w:rsidRPr="00BF7260">
              <w:t>prilagod</w:t>
            </w:r>
            <w:r w:rsidR="00446500" w:rsidRPr="00BF7260">
              <w:t>lji</w:t>
            </w:r>
            <w:r w:rsidR="00CC3FF4" w:rsidRPr="00BF7260">
              <w:t>vih formi</w:t>
            </w:r>
            <w:r w:rsidRPr="00BF7260">
              <w:t xml:space="preserve"> tokom sastanka koje korisniku pružaju mogućnost da evidentira da li je stručnjak ispunio sve prethodno dogovorene zahteve.</w:t>
            </w:r>
          </w:p>
          <w:p w14:paraId="049478AB" w14:textId="2285B9F4" w:rsidR="00C10BD8" w:rsidRPr="00BF7260" w:rsidRDefault="00F81235" w:rsidP="00211F69">
            <w:pPr>
              <w:pStyle w:val="BodyText"/>
            </w:pPr>
            <w:r w:rsidRPr="00BF7260">
              <w:t>Omogućeno međusobno ocenjivanje stručnjaka i korisnika, što pomaže u izboru kvalitetnih usluga i poverenje na platformi.</w:t>
            </w:r>
          </w:p>
        </w:tc>
      </w:tr>
      <w:tr w:rsidR="00206E1F" w:rsidRPr="00BF7260" w14:paraId="2C95DC5F" w14:textId="77777777">
        <w:tc>
          <w:tcPr>
            <w:tcW w:w="4230" w:type="dxa"/>
          </w:tcPr>
          <w:p w14:paraId="65FF1914" w14:textId="2B31C34C" w:rsidR="00206E1F" w:rsidRPr="00BF7260" w:rsidRDefault="00295726" w:rsidP="00211F69">
            <w:pPr>
              <w:pStyle w:val="BodyText"/>
            </w:pPr>
            <w:r w:rsidRPr="00BF7260">
              <w:t xml:space="preserve">Sigurnost privatnih podataka </w:t>
            </w:r>
            <w:r w:rsidR="005858B2" w:rsidRPr="00BF7260">
              <w:t xml:space="preserve">svih </w:t>
            </w:r>
            <w:r w:rsidRPr="00BF7260">
              <w:t xml:space="preserve">korisnika </w:t>
            </w:r>
            <w:r w:rsidR="004A7870" w:rsidRPr="00BF7260">
              <w:t>i zaštita korisničkih naloga</w:t>
            </w:r>
          </w:p>
        </w:tc>
        <w:tc>
          <w:tcPr>
            <w:tcW w:w="4518" w:type="dxa"/>
          </w:tcPr>
          <w:p w14:paraId="0D201840" w14:textId="77777777" w:rsidR="00206E1F" w:rsidRPr="00BF7260" w:rsidRDefault="005858B2" w:rsidP="00211F69">
            <w:pPr>
              <w:pStyle w:val="BodyText"/>
            </w:pPr>
            <w:r w:rsidRPr="00BF7260">
              <w:t>Omogućena sigurnost podataka enkriptovanjem podataka korisnika.</w:t>
            </w:r>
          </w:p>
          <w:p w14:paraId="5FC1E5B3" w14:textId="5AB5E2AF" w:rsidR="004A7870" w:rsidRPr="00BF7260" w:rsidRDefault="004A7870" w:rsidP="00211F69">
            <w:pPr>
              <w:pStyle w:val="BodyText"/>
            </w:pPr>
            <w:r w:rsidRPr="00BF7260">
              <w:t>Podržana 2FA (dvostepena) autentifikacija korisničkih naloga.</w:t>
            </w:r>
          </w:p>
        </w:tc>
      </w:tr>
      <w:tr w:rsidR="00206E1F" w:rsidRPr="00BF7260" w14:paraId="59710FD6" w14:textId="77777777">
        <w:tc>
          <w:tcPr>
            <w:tcW w:w="4230" w:type="dxa"/>
          </w:tcPr>
          <w:p w14:paraId="0C33E1E9" w14:textId="63C5E52B" w:rsidR="00206E1F" w:rsidRPr="00BF7260" w:rsidRDefault="00C10BD8" w:rsidP="00211F69">
            <w:pPr>
              <w:pStyle w:val="BodyText"/>
            </w:pPr>
            <w:r w:rsidRPr="00BF7260">
              <w:t>Sigurno plaćanje usluga i bezbednost bankovnih informacija korisnika</w:t>
            </w:r>
          </w:p>
        </w:tc>
        <w:tc>
          <w:tcPr>
            <w:tcW w:w="4518" w:type="dxa"/>
          </w:tcPr>
          <w:p w14:paraId="35F02966" w14:textId="5DA4362E" w:rsidR="00593280" w:rsidRPr="00BF7260" w:rsidRDefault="00593280" w:rsidP="00211F69">
            <w:pPr>
              <w:pStyle w:val="BodyText"/>
            </w:pPr>
            <w:r w:rsidRPr="00BF7260">
              <w:t>Integrisanje poznatih servisa za plaćanje poput PayPal, Stripe...</w:t>
            </w:r>
          </w:p>
        </w:tc>
      </w:tr>
    </w:tbl>
    <w:p w14:paraId="29CA242B" w14:textId="77777777" w:rsidR="00206E1F" w:rsidRPr="00BF7260" w:rsidRDefault="00206E1F" w:rsidP="00211F69">
      <w:pPr>
        <w:pStyle w:val="BodyText"/>
      </w:pPr>
    </w:p>
    <w:p w14:paraId="4ADA4DDA" w14:textId="77777777" w:rsidR="00206E1F" w:rsidRPr="00BF7260" w:rsidRDefault="00D44844" w:rsidP="00211F69">
      <w:pPr>
        <w:pStyle w:val="Heading2"/>
      </w:pPr>
      <w:bookmarkStart w:id="16" w:name="_Toc160907761"/>
      <w:r w:rsidRPr="00BF7260">
        <w:t>Pretpostavke i zavisnosti</w:t>
      </w:r>
      <w:bookmarkEnd w:id="16"/>
    </w:p>
    <w:p w14:paraId="33E981EF" w14:textId="4F5B7082" w:rsidR="00206E1F" w:rsidRPr="00BF7260" w:rsidRDefault="0036265C" w:rsidP="00211F69">
      <w:pPr>
        <w:pStyle w:val="BodyText"/>
      </w:pPr>
      <w:r w:rsidRPr="00BF7260">
        <w:t>Web aplikacija pitajStrucnjaka</w:t>
      </w:r>
      <w:r w:rsidR="00445A8C" w:rsidRPr="00BF7260">
        <w:t xml:space="preserve"> zavis</w:t>
      </w:r>
      <w:r w:rsidRPr="00BF7260">
        <w:t>i</w:t>
      </w:r>
      <w:r w:rsidR="00445A8C" w:rsidRPr="00BF7260">
        <w:t xml:space="preserve"> od</w:t>
      </w:r>
      <w:r w:rsidR="00D67D2B" w:rsidRPr="00BF7260">
        <w:t>:</w:t>
      </w:r>
    </w:p>
    <w:p w14:paraId="202A6A38" w14:textId="77777777" w:rsidR="00D67D2B" w:rsidRPr="00BF7260" w:rsidRDefault="00D67D2B" w:rsidP="00953AE9">
      <w:pPr>
        <w:pStyle w:val="BodyText"/>
        <w:numPr>
          <w:ilvl w:val="0"/>
          <w:numId w:val="10"/>
        </w:numPr>
        <w:tabs>
          <w:tab w:val="clear" w:pos="360"/>
          <w:tab w:val="num" w:pos="1080"/>
        </w:tabs>
        <w:ind w:left="1080"/>
      </w:pPr>
      <w:r w:rsidRPr="00BF7260">
        <w:t>Podršk</w:t>
      </w:r>
      <w:r w:rsidR="00445A8C" w:rsidRPr="00BF7260">
        <w:t>a</w:t>
      </w:r>
      <w:r w:rsidRPr="00BF7260">
        <w:t xml:space="preserve"> Web servera za izabrani skripting jezik.</w:t>
      </w:r>
    </w:p>
    <w:p w14:paraId="1639A942" w14:textId="0DC74D77" w:rsidR="00206E1F" w:rsidRPr="00BF7260" w:rsidRDefault="00D67D2B" w:rsidP="00953AE9">
      <w:pPr>
        <w:pStyle w:val="BodyText"/>
        <w:numPr>
          <w:ilvl w:val="0"/>
          <w:numId w:val="10"/>
        </w:numPr>
        <w:tabs>
          <w:tab w:val="clear" w:pos="360"/>
          <w:tab w:val="num" w:pos="1080"/>
        </w:tabs>
        <w:ind w:left="1080"/>
      </w:pPr>
      <w:r w:rsidRPr="00BF7260">
        <w:t>Podršk</w:t>
      </w:r>
      <w:r w:rsidR="00445A8C" w:rsidRPr="00BF7260">
        <w:t>a</w:t>
      </w:r>
      <w:r w:rsidRPr="00BF7260">
        <w:t xml:space="preserve"> </w:t>
      </w:r>
      <w:r w:rsidR="00C206AF" w:rsidRPr="00BF7260">
        <w:t xml:space="preserve">skripting jezika za </w:t>
      </w:r>
      <w:r w:rsidR="0036265C" w:rsidRPr="00BF7260">
        <w:t xml:space="preserve">Linux, Windows i MacOS </w:t>
      </w:r>
      <w:r w:rsidR="00C206AF" w:rsidRPr="00BF7260">
        <w:t>platform</w:t>
      </w:r>
      <w:r w:rsidR="0036265C" w:rsidRPr="00BF7260">
        <w:t>e</w:t>
      </w:r>
      <w:r w:rsidR="00C206AF" w:rsidRPr="00BF7260">
        <w:t>.</w:t>
      </w:r>
      <w:r w:rsidR="00206E1F" w:rsidRPr="00BF7260">
        <w:t xml:space="preserve"> </w:t>
      </w:r>
    </w:p>
    <w:p w14:paraId="3D1F0452" w14:textId="21EC20ED" w:rsidR="00C206AF" w:rsidRPr="00BF7260" w:rsidRDefault="00445A8C" w:rsidP="00953AE9">
      <w:pPr>
        <w:pStyle w:val="BodyText"/>
        <w:numPr>
          <w:ilvl w:val="0"/>
          <w:numId w:val="10"/>
        </w:numPr>
        <w:tabs>
          <w:tab w:val="clear" w:pos="360"/>
          <w:tab w:val="num" w:pos="1080"/>
        </w:tabs>
        <w:ind w:left="1080"/>
      </w:pPr>
      <w:r w:rsidRPr="00BF7260">
        <w:t>Mogućnost p</w:t>
      </w:r>
      <w:r w:rsidR="00C206AF" w:rsidRPr="00BF7260">
        <w:t xml:space="preserve">ovezivanja sa </w:t>
      </w:r>
      <w:r w:rsidR="0036265C" w:rsidRPr="00BF7260">
        <w:t>R</w:t>
      </w:r>
      <w:r w:rsidR="00C206AF" w:rsidRPr="00BF7260">
        <w:t>DBMS-om iz skripting jezika.</w:t>
      </w:r>
    </w:p>
    <w:p w14:paraId="69F5923B" w14:textId="7AB7E4D5" w:rsidR="00C206AF" w:rsidRPr="00BF7260" w:rsidRDefault="00C206AF" w:rsidP="00953AE9">
      <w:pPr>
        <w:pStyle w:val="BodyText"/>
        <w:numPr>
          <w:ilvl w:val="0"/>
          <w:numId w:val="10"/>
        </w:numPr>
        <w:tabs>
          <w:tab w:val="clear" w:pos="360"/>
          <w:tab w:val="num" w:pos="1080"/>
        </w:tabs>
        <w:ind w:left="1080"/>
      </w:pPr>
      <w:r w:rsidRPr="00BF7260">
        <w:t>Podršk</w:t>
      </w:r>
      <w:r w:rsidR="00445A8C" w:rsidRPr="00BF7260">
        <w:t>a</w:t>
      </w:r>
      <w:r w:rsidRPr="00BF7260">
        <w:t xml:space="preserve"> </w:t>
      </w:r>
      <w:r w:rsidR="0036265C" w:rsidRPr="00BF7260">
        <w:t>R</w:t>
      </w:r>
      <w:r w:rsidRPr="00BF7260">
        <w:t>DBMS-a za Linux</w:t>
      </w:r>
      <w:r w:rsidR="0036265C" w:rsidRPr="00BF7260">
        <w:t xml:space="preserve">, </w:t>
      </w:r>
      <w:r w:rsidRPr="00BF7260">
        <w:t>Windows</w:t>
      </w:r>
      <w:r w:rsidR="0036265C" w:rsidRPr="00BF7260">
        <w:t xml:space="preserve"> i MacOS</w:t>
      </w:r>
      <w:r w:rsidRPr="00BF7260">
        <w:t xml:space="preserve"> platform</w:t>
      </w:r>
      <w:r w:rsidR="0036265C" w:rsidRPr="00BF7260">
        <w:t>e</w:t>
      </w:r>
      <w:r w:rsidRPr="00BF7260">
        <w:t>.</w:t>
      </w:r>
    </w:p>
    <w:p w14:paraId="0CF7D67A" w14:textId="1285EF81" w:rsidR="00445A8C" w:rsidRPr="00BF7260" w:rsidRDefault="00445A8C" w:rsidP="00953AE9">
      <w:pPr>
        <w:pStyle w:val="BodyText"/>
        <w:numPr>
          <w:ilvl w:val="0"/>
          <w:numId w:val="10"/>
        </w:numPr>
        <w:tabs>
          <w:tab w:val="clear" w:pos="360"/>
          <w:tab w:val="num" w:pos="1080"/>
        </w:tabs>
        <w:ind w:left="1080"/>
      </w:pPr>
      <w:r w:rsidRPr="00BF7260">
        <w:t xml:space="preserve">Funkcionalnosti Web </w:t>
      </w:r>
      <w:r w:rsidR="0036265C" w:rsidRPr="00BF7260">
        <w:t>browser-a</w:t>
      </w:r>
      <w:r w:rsidRPr="00BF7260">
        <w:t xml:space="preserve"> koj</w:t>
      </w:r>
      <w:r w:rsidR="0036265C" w:rsidRPr="00BF7260">
        <w:t>i</w:t>
      </w:r>
      <w:r w:rsidRPr="00BF7260">
        <w:t xml:space="preserve"> korisnici upotrebljavaju za pristupanje</w:t>
      </w:r>
      <w:r w:rsidR="0036265C" w:rsidRPr="00BF7260">
        <w:t xml:space="preserve"> platformi</w:t>
      </w:r>
      <w:r w:rsidRPr="00BF7260">
        <w:t>.</w:t>
      </w:r>
    </w:p>
    <w:p w14:paraId="721E43B1" w14:textId="62A61675" w:rsidR="00DC51CC" w:rsidRDefault="00F02D9A" w:rsidP="00953AE9">
      <w:pPr>
        <w:pStyle w:val="BodyText"/>
        <w:numPr>
          <w:ilvl w:val="0"/>
          <w:numId w:val="10"/>
        </w:numPr>
        <w:tabs>
          <w:tab w:val="clear" w:pos="360"/>
          <w:tab w:val="num" w:pos="1080"/>
        </w:tabs>
        <w:ind w:left="1080"/>
      </w:pPr>
      <w:r w:rsidRPr="00BF7260">
        <w:t>Podrška biblioteka: TypeORM, MySQL2 driver, NodeMailer, SocketIO...</w:t>
      </w:r>
    </w:p>
    <w:p w14:paraId="754BB7D5" w14:textId="77777777" w:rsidR="00300284" w:rsidRPr="00BF7260" w:rsidRDefault="00300284" w:rsidP="00300284">
      <w:pPr>
        <w:pStyle w:val="BodyText"/>
      </w:pPr>
    </w:p>
    <w:p w14:paraId="1AEBAF29" w14:textId="77777777" w:rsidR="00206E1F" w:rsidRPr="00BF7260" w:rsidRDefault="00D44844" w:rsidP="00211F69">
      <w:pPr>
        <w:pStyle w:val="Heading2"/>
      </w:pPr>
      <w:bookmarkStart w:id="17" w:name="_Toc160907762"/>
      <w:r w:rsidRPr="00BF7260">
        <w:t>Cena</w:t>
      </w:r>
      <w:bookmarkEnd w:id="17"/>
    </w:p>
    <w:p w14:paraId="5EAB6B25" w14:textId="7FB4E5FC" w:rsidR="00206E1F" w:rsidRPr="00BF7260" w:rsidRDefault="00C35E29" w:rsidP="00211F69">
      <w:pPr>
        <w:pStyle w:val="BodyText"/>
      </w:pPr>
      <w:r w:rsidRPr="00BF7260">
        <w:t>S obzirom na limitiran trenutni budžet, za realizaciju projekta predviđena je suma od 10</w:t>
      </w:r>
      <w:r w:rsidR="00CD0E19">
        <w:t xml:space="preserve"> </w:t>
      </w:r>
      <w:r w:rsidRPr="00BF7260">
        <w:t>000 dinara</w:t>
      </w:r>
      <w:r w:rsidR="00CD0E19">
        <w:t>, namenjena za edukativne svrhe.</w:t>
      </w:r>
    </w:p>
    <w:p w14:paraId="713A4D92" w14:textId="53223129" w:rsidR="00206E1F" w:rsidRDefault="00D62AEA" w:rsidP="00211F69">
      <w:pPr>
        <w:pStyle w:val="BodyText"/>
      </w:pPr>
      <w:r w:rsidRPr="00BF7260">
        <w:lastRenderedPageBreak/>
        <w:t>Za instalaciju siste</w:t>
      </w:r>
      <w:r w:rsidR="00445A8C" w:rsidRPr="00BF7260">
        <w:t>ma će biti iskorišćen</w:t>
      </w:r>
      <w:r w:rsidR="00C35E29" w:rsidRPr="00BF7260">
        <w:t xml:space="preserve"> server koji se plaća 10 evra na mesečnom nivou</w:t>
      </w:r>
      <w:r w:rsidR="00E12A91" w:rsidRPr="00BF7260">
        <w:t>,</w:t>
      </w:r>
      <w:r w:rsidR="00C35E29" w:rsidRPr="00BF7260">
        <w:t xml:space="preserve"> te će on uneti dodatan trošak u projekat.</w:t>
      </w:r>
    </w:p>
    <w:p w14:paraId="33183653" w14:textId="77777777" w:rsidR="00CD0E19" w:rsidRPr="00BF7260" w:rsidRDefault="00CD0E19" w:rsidP="00211F69">
      <w:pPr>
        <w:pStyle w:val="BodyText"/>
      </w:pPr>
    </w:p>
    <w:p w14:paraId="64BEBFCA" w14:textId="77777777" w:rsidR="00206E1F" w:rsidRPr="00BF7260" w:rsidRDefault="00D44844" w:rsidP="00211F69">
      <w:pPr>
        <w:pStyle w:val="Heading2"/>
      </w:pPr>
      <w:bookmarkStart w:id="18" w:name="_Toc160907763"/>
      <w:r w:rsidRPr="00BF7260">
        <w:t>Licenciranje i instalacija</w:t>
      </w:r>
      <w:bookmarkEnd w:id="18"/>
    </w:p>
    <w:p w14:paraId="04D09C00" w14:textId="1B0CBE5B" w:rsidR="00206E1F" w:rsidRDefault="00E12A91" w:rsidP="00211F69">
      <w:pPr>
        <w:pStyle w:val="BodyText"/>
      </w:pPr>
      <w:r w:rsidRPr="00BF7260">
        <w:t>Projekat je dizajniran za našu infrastrukturu i nije namenjen za distribuiranje na različitim mašinama u vidu licenciranja.</w:t>
      </w:r>
    </w:p>
    <w:p w14:paraId="7B5DF559" w14:textId="77777777" w:rsidR="00CD0E19" w:rsidRPr="00BF7260" w:rsidRDefault="00CD0E19" w:rsidP="00211F69">
      <w:pPr>
        <w:pStyle w:val="BodyText"/>
      </w:pPr>
    </w:p>
    <w:p w14:paraId="302D4F8A" w14:textId="588AEDC0" w:rsidR="00E12A91" w:rsidRPr="00BF7260" w:rsidRDefault="00B849B5" w:rsidP="00211F69">
      <w:pPr>
        <w:pStyle w:val="Heading1"/>
      </w:pPr>
      <w:bookmarkStart w:id="19" w:name="_Toc160907764"/>
      <w:r w:rsidRPr="00BF7260">
        <w:t>Funkcionalni zahtevi</w:t>
      </w:r>
      <w:bookmarkEnd w:id="19"/>
    </w:p>
    <w:p w14:paraId="43831477" w14:textId="2CBBC4E1" w:rsidR="00206E1F" w:rsidRDefault="00F6773B" w:rsidP="00953AE9">
      <w:pPr>
        <w:pStyle w:val="BodyText"/>
      </w:pPr>
      <w:r w:rsidRPr="00BF7260">
        <w:t xml:space="preserve">U ovom odeljku su definisane funkcionalnosti </w:t>
      </w:r>
      <w:r w:rsidR="00211F69" w:rsidRPr="00BF7260">
        <w:t>pitajStrucnjaka</w:t>
      </w:r>
      <w:r w:rsidRPr="00BF7260">
        <w:t xml:space="preserve"> sistema.</w:t>
      </w:r>
      <w:r w:rsidR="00206E1F" w:rsidRPr="00BF7260">
        <w:t xml:space="preserve"> </w:t>
      </w:r>
      <w:r w:rsidRPr="00BF7260">
        <w:t>Opisane funkcionalnosti predstavljaju osnovne mogućnosti sistema koje je neophodno implementirati da bi se zadovoljile potrebe korisnika</w:t>
      </w:r>
      <w:r w:rsidR="00206E1F" w:rsidRPr="00BF7260">
        <w:t xml:space="preserve">. </w:t>
      </w:r>
    </w:p>
    <w:p w14:paraId="5E4D409A" w14:textId="77777777" w:rsidR="00300284" w:rsidRPr="00BF7260" w:rsidRDefault="00300284" w:rsidP="00953AE9">
      <w:pPr>
        <w:pStyle w:val="BodyText"/>
      </w:pPr>
    </w:p>
    <w:p w14:paraId="16B4F52C" w14:textId="77777777" w:rsidR="00206E1F" w:rsidRPr="00BF7260" w:rsidRDefault="00254CBE" w:rsidP="00211F69">
      <w:pPr>
        <w:pStyle w:val="Heading2"/>
      </w:pPr>
      <w:bookmarkStart w:id="20" w:name="_Toc160907765"/>
      <w:r w:rsidRPr="00BF7260">
        <w:t>Prijavljivanje na sistem</w:t>
      </w:r>
      <w:bookmarkEnd w:id="20"/>
    </w:p>
    <w:p w14:paraId="08EFBD3F" w14:textId="7D656771" w:rsidR="005613E4" w:rsidRPr="00BF7260" w:rsidRDefault="00211F69" w:rsidP="00211F69">
      <w:r w:rsidRPr="00BF7260">
        <w:t>Neophodno je ostvariti mogućnost prijavljivanja korišćenjem lozinke i e-mail adrese.Takođe pri kreiranju naloga biće omogućena verifikacija putem mail adrese gde će korisnik potvrditi svoju želju za kreiranjem naloga. Sistem će obezbediti i korisniku mogućnost promene lozinke.</w:t>
      </w:r>
    </w:p>
    <w:p w14:paraId="12837111" w14:textId="77777777" w:rsidR="00933AFB" w:rsidRPr="00BF7260" w:rsidRDefault="00933AFB" w:rsidP="00211F69"/>
    <w:p w14:paraId="7BD16308" w14:textId="77777777" w:rsidR="00933AFB" w:rsidRPr="00BF7260" w:rsidRDefault="00933AFB" w:rsidP="00933AFB">
      <w:pPr>
        <w:pStyle w:val="Heading2"/>
      </w:pPr>
      <w:bookmarkStart w:id="21" w:name="_Toc160907766"/>
      <w:r w:rsidRPr="00BF7260">
        <w:t>Unos, prikaz i ažuriranje podataka o projektima</w:t>
      </w:r>
      <w:bookmarkEnd w:id="21"/>
    </w:p>
    <w:p w14:paraId="15B92BC8" w14:textId="6A83902C" w:rsidR="00933AFB" w:rsidRPr="00BF7260" w:rsidRDefault="00933AFB" w:rsidP="00933AFB">
      <w:pPr>
        <w:rPr>
          <w:bdr w:val="none" w:sz="0" w:space="0" w:color="auto" w:frame="1"/>
        </w:rPr>
      </w:pPr>
      <w:r w:rsidRPr="00BF7260">
        <w:rPr>
          <w:bdr w:val="none" w:sz="0" w:space="0" w:color="auto" w:frame="1"/>
        </w:rPr>
        <w:t>Da bi se omogućila funkcionalnost unosa, prikaza i ažuriranja osnovnih podataka o usluzi, stručnjacima će biti omogućeno da kreiraju i uređuju objave u kojima će ponuditi svoje stručno znanje i pružiti savetovanje. Na taj način, stručnjaci će moći da detaljno opišu svoje usluge, iskustvo i cenu savetovanja. Takođe, biće implementiran mehanizam koji će dozvoliti stručnjacima da ažuriraju cenu svojih usluga u bilo kom trenutku.</w:t>
      </w:r>
    </w:p>
    <w:p w14:paraId="2FCA26C1" w14:textId="77777777" w:rsidR="00933AFB" w:rsidRPr="00BF7260" w:rsidRDefault="00933AFB" w:rsidP="00300284">
      <w:pPr>
        <w:ind w:left="0"/>
      </w:pPr>
    </w:p>
    <w:p w14:paraId="0AB7F355" w14:textId="6F87E019" w:rsidR="00211F69" w:rsidRPr="00BF7260" w:rsidRDefault="00953AE9" w:rsidP="00211F69">
      <w:pPr>
        <w:pStyle w:val="Heading2"/>
      </w:pPr>
      <w:bookmarkStart w:id="22" w:name="_Toc160907767"/>
      <w:r w:rsidRPr="00BF7260">
        <w:t>Brza i lako ostvarljiva komunikacija između klijenata i stručnjaka</w:t>
      </w:r>
      <w:bookmarkEnd w:id="22"/>
    </w:p>
    <w:p w14:paraId="2F89B1DB" w14:textId="54F9E2D4" w:rsidR="003A1E39" w:rsidRPr="00BF7260" w:rsidRDefault="00953AE9" w:rsidP="003A1E39">
      <w:r w:rsidRPr="00BF7260">
        <w:t>Kori</w:t>
      </w:r>
      <w:r w:rsidR="003A1E39" w:rsidRPr="00BF7260">
        <w:t>snik i stručnjak imaju mogućnost kreiranja oglasa. Oglasi stručnjaka i korisnika se razlikuju po mestu gde su objavljeni.</w:t>
      </w:r>
    </w:p>
    <w:p w14:paraId="4CF17AC4" w14:textId="475E05F0" w:rsidR="00953AE9" w:rsidRPr="00BF7260" w:rsidRDefault="00CD0E19" w:rsidP="003F4C26">
      <w:pPr>
        <w:pStyle w:val="BodyText"/>
      </w:pPr>
      <w:r>
        <w:t>Biće o</w:t>
      </w:r>
      <w:r w:rsidR="00953AE9" w:rsidRPr="00BF7260">
        <w:t xml:space="preserve">bezbeđeni filteri za klijente kako bi lakše pronašli </w:t>
      </w:r>
      <w:r w:rsidR="003A1E39" w:rsidRPr="00BF7260">
        <w:t>oglase stručnjaka</w:t>
      </w:r>
      <w:r w:rsidR="00953AE9" w:rsidRPr="00BF7260">
        <w:t xml:space="preserve"> koj</w:t>
      </w:r>
      <w:r w:rsidR="003A1E39" w:rsidRPr="00BF7260">
        <w:t>i</w:t>
      </w:r>
      <w:r w:rsidR="00953AE9" w:rsidRPr="00BF7260">
        <w:t xml:space="preserve"> su im potrebn</w:t>
      </w:r>
      <w:r w:rsidR="003A1E39" w:rsidRPr="00BF7260">
        <w:t>i, tako</w:t>
      </w:r>
      <w:r w:rsidR="00BD2891">
        <w:t>đ</w:t>
      </w:r>
      <w:r w:rsidR="003A1E39" w:rsidRPr="00BF7260">
        <w:t>e oglasi klijen</w:t>
      </w:r>
      <w:r>
        <w:t>a</w:t>
      </w:r>
      <w:r w:rsidR="003A1E39" w:rsidRPr="00BF7260">
        <w:t>ta imaju tagove prema kojima će stručnjaci iz te oblasti biti obavešteni.</w:t>
      </w:r>
    </w:p>
    <w:p w14:paraId="7CDF8755" w14:textId="302B08AC" w:rsidR="00953AE9" w:rsidRPr="00BF7260" w:rsidRDefault="003F4C26" w:rsidP="00933AFB">
      <w:r w:rsidRPr="00BF7260">
        <w:t>Komunikacija izme</w:t>
      </w:r>
      <w:r w:rsidR="00BD2891">
        <w:t>đ</w:t>
      </w:r>
      <w:r w:rsidRPr="00BF7260">
        <w:t>u korisnika i stručnjaka se odvija preko c</w:t>
      </w:r>
      <w:r w:rsidR="00953AE9" w:rsidRPr="00BF7260">
        <w:t>hat</w:t>
      </w:r>
      <w:r w:rsidRPr="00BF7260">
        <w:t>-a</w:t>
      </w:r>
      <w:r w:rsidR="00953AE9" w:rsidRPr="00BF7260">
        <w:t xml:space="preserve"> i video-chat</w:t>
      </w:r>
      <w:r w:rsidRPr="00BF7260">
        <w:t>-a.</w:t>
      </w:r>
    </w:p>
    <w:p w14:paraId="63ABE912" w14:textId="77777777" w:rsidR="00933AFB" w:rsidRDefault="00933AFB" w:rsidP="00933AFB"/>
    <w:p w14:paraId="65D494EC" w14:textId="77777777" w:rsidR="00CD0E19" w:rsidRDefault="00CD0E19" w:rsidP="00933AFB"/>
    <w:p w14:paraId="79CB50B8" w14:textId="77777777" w:rsidR="00CD0E19" w:rsidRPr="00BF7260" w:rsidRDefault="00CD0E19" w:rsidP="00933AFB"/>
    <w:p w14:paraId="3A7B3E89" w14:textId="37B97CC3" w:rsidR="009D6139" w:rsidRPr="00BF7260" w:rsidRDefault="009D6139" w:rsidP="007F7FCE">
      <w:pPr>
        <w:pStyle w:val="Heading2"/>
      </w:pPr>
      <w:bookmarkStart w:id="23" w:name="_Toc160907768"/>
      <w:r w:rsidRPr="00BF7260">
        <w:t>Osiguran integritet i transparentnost</w:t>
      </w:r>
      <w:bookmarkEnd w:id="23"/>
    </w:p>
    <w:p w14:paraId="5B34F552" w14:textId="26D5AD86" w:rsidR="009D6139" w:rsidRPr="00BF7260" w:rsidRDefault="009D6139" w:rsidP="009D6139">
      <w:r w:rsidRPr="00BF7260">
        <w:t>Postoje prilagodljive forme(</w:t>
      </w:r>
      <w:r w:rsidR="00CD0E19">
        <w:t xml:space="preserve">forme koje </w:t>
      </w:r>
      <w:r w:rsidRPr="00BF7260">
        <w:t>sadrž</w:t>
      </w:r>
      <w:r w:rsidR="002B20C5" w:rsidRPr="00BF7260">
        <w:t>e</w:t>
      </w:r>
      <w:r w:rsidRPr="00BF7260">
        <w:t xml:space="preserve"> sve teze koje treba da budu ispunjene</w:t>
      </w:r>
      <w:r w:rsidR="002B20C5" w:rsidRPr="00BF7260">
        <w:t xml:space="preserve"> tokom konsultacija</w:t>
      </w:r>
      <w:r w:rsidRPr="00BF7260">
        <w:t>) koje klijent pravi pre sastanka u dogovoru sa stručnjakom, tokom konsultacija korisnik ima mogućnost da evidentira da li je stručnjak ispunio sve prethodno dogovorene zahteve.</w:t>
      </w:r>
    </w:p>
    <w:p w14:paraId="263AC2F0" w14:textId="0DF189A6" w:rsidR="009D6139" w:rsidRPr="00BF7260" w:rsidRDefault="009D6139" w:rsidP="009D6139">
      <w:r w:rsidRPr="00BF7260">
        <w:t>Omogućeno</w:t>
      </w:r>
      <w:r w:rsidR="00CD0E19">
        <w:t xml:space="preserve"> će biti</w:t>
      </w:r>
      <w:r w:rsidRPr="00BF7260">
        <w:t xml:space="preserve"> međusobno ocenjivanje stručnjaka i korisnika, što pomaže u izboru kvalitetnih usluga i poverenje na platformi.</w:t>
      </w:r>
    </w:p>
    <w:p w14:paraId="7AE1A75E" w14:textId="77777777" w:rsidR="00933AFB" w:rsidRPr="00BF7260" w:rsidRDefault="00933AFB" w:rsidP="009D6139">
      <w:pPr>
        <w:rPr>
          <w:lang w:eastAsia="en-US"/>
        </w:rPr>
      </w:pPr>
    </w:p>
    <w:p w14:paraId="2FE51E1A" w14:textId="207EC793" w:rsidR="00C10165" w:rsidRPr="00BF7260" w:rsidRDefault="00C10165" w:rsidP="00571017">
      <w:pPr>
        <w:pStyle w:val="Heading2"/>
      </w:pPr>
      <w:bookmarkStart w:id="24" w:name="_Toc160907769"/>
      <w:r w:rsidRPr="00BF7260">
        <w:t>Sigurnost privatnih podataka svih korisnika i zaštita korisničkih naloga</w:t>
      </w:r>
      <w:bookmarkEnd w:id="24"/>
      <w:r w:rsidRPr="00BF7260">
        <w:t xml:space="preserve"> </w:t>
      </w:r>
    </w:p>
    <w:p w14:paraId="50908C5C" w14:textId="77777777" w:rsidR="00C10165" w:rsidRPr="00BF7260" w:rsidRDefault="00C10165" w:rsidP="00C10165">
      <w:pPr>
        <w:pStyle w:val="BodyText"/>
      </w:pPr>
      <w:r w:rsidRPr="00BF7260">
        <w:t>Omogućena sigurnost podataka enkriptovanjem podataka korisnika.</w:t>
      </w:r>
    </w:p>
    <w:p w14:paraId="5C19AC4F" w14:textId="32CE83EE" w:rsidR="00C10165" w:rsidRPr="00BF7260" w:rsidRDefault="00C10165" w:rsidP="00C10165">
      <w:r w:rsidRPr="00BF7260">
        <w:t>Podržana 2FA (dvostepena) autentifikacija korisničkih naloga.</w:t>
      </w:r>
    </w:p>
    <w:p w14:paraId="6433F4BE" w14:textId="77777777" w:rsidR="00933AFB" w:rsidRPr="00BF7260" w:rsidRDefault="00933AFB" w:rsidP="00C10165"/>
    <w:p w14:paraId="29B64E9A" w14:textId="25B8D458" w:rsidR="00463064" w:rsidRPr="00BF7260" w:rsidRDefault="00463064" w:rsidP="00370562">
      <w:pPr>
        <w:pStyle w:val="Heading2"/>
      </w:pPr>
      <w:bookmarkStart w:id="25" w:name="_Toc160907770"/>
      <w:r w:rsidRPr="00BF7260">
        <w:t>Sigurno plaćanje usluga i bezbednost bankovnih informacija</w:t>
      </w:r>
      <w:bookmarkEnd w:id="25"/>
    </w:p>
    <w:p w14:paraId="654E6E80" w14:textId="7DD05E93" w:rsidR="008A597D" w:rsidRPr="00BF7260" w:rsidRDefault="00D909DF" w:rsidP="00D909DF">
      <w:r w:rsidRPr="00BF7260">
        <w:t>Na web aplikaciji postoje krediti koji se koriste za sve transakcije. Krediti se kupuju uplatom novca na samoj web aplikaciji. Plaćanje je ostvareno preko integrisanja poznatih servisa poput PayPal</w:t>
      </w:r>
      <w:r w:rsidR="00CD0E19">
        <w:rPr>
          <w:lang w:val="en-US"/>
        </w:rPr>
        <w:t>-</w:t>
      </w:r>
      <w:r w:rsidRPr="00BF7260">
        <w:t>a, Stripe-a...</w:t>
      </w:r>
    </w:p>
    <w:p w14:paraId="042C366B" w14:textId="77777777" w:rsidR="00D909DF" w:rsidRPr="00BF7260" w:rsidRDefault="00D909DF" w:rsidP="00D909DF"/>
    <w:p w14:paraId="3442C450" w14:textId="77777777" w:rsidR="00206E1F" w:rsidRPr="00BF7260" w:rsidRDefault="00B849B5" w:rsidP="00211F69">
      <w:pPr>
        <w:pStyle w:val="Heading1"/>
      </w:pPr>
      <w:bookmarkStart w:id="26" w:name="_Toc160907771"/>
      <w:r w:rsidRPr="00BF7260">
        <w:t>Ograničenja</w:t>
      </w:r>
      <w:bookmarkEnd w:id="26"/>
      <w:r w:rsidR="00206E1F" w:rsidRPr="00BF7260">
        <w:t xml:space="preserve"> </w:t>
      </w:r>
    </w:p>
    <w:p w14:paraId="00720D9A" w14:textId="4547E06C" w:rsidR="00206E1F" w:rsidRPr="00BF7260" w:rsidRDefault="00A82910" w:rsidP="00211F69">
      <w:pPr>
        <w:pStyle w:val="BodyText"/>
      </w:pPr>
      <w:r w:rsidRPr="00BF7260">
        <w:t xml:space="preserve">Kao dopuna pretpostavki i zavisnosti definisanih u odeljku 6, </w:t>
      </w:r>
      <w:r w:rsidR="00357CA8" w:rsidRPr="00BF7260">
        <w:t xml:space="preserve">pitajStrucnjaka </w:t>
      </w:r>
      <w:r w:rsidRPr="00BF7260">
        <w:t>sistem će biti razvijan pod sledećim ograničenjima:</w:t>
      </w:r>
    </w:p>
    <w:p w14:paraId="32808CEF" w14:textId="77777777" w:rsidR="00206E1F" w:rsidRPr="00BF7260" w:rsidRDefault="00A82910" w:rsidP="00357CA8">
      <w:pPr>
        <w:pStyle w:val="BodyText"/>
        <w:numPr>
          <w:ilvl w:val="0"/>
          <w:numId w:val="14"/>
        </w:numPr>
        <w:tabs>
          <w:tab w:val="clear" w:pos="360"/>
          <w:tab w:val="num" w:pos="1080"/>
        </w:tabs>
        <w:ind w:left="1080"/>
      </w:pPr>
      <w:r w:rsidRPr="00BF7260">
        <w:t>Sistem neće zahtevati nabavljanje novog hardvera</w:t>
      </w:r>
      <w:r w:rsidR="00206E1F" w:rsidRPr="00BF7260">
        <w:t>.</w:t>
      </w:r>
    </w:p>
    <w:p w14:paraId="56D42B78" w14:textId="0D2D1660" w:rsidR="00B85CB3" w:rsidRPr="00BF7260" w:rsidRDefault="00A82910" w:rsidP="00B85CB3">
      <w:pPr>
        <w:pStyle w:val="BodyText"/>
        <w:numPr>
          <w:ilvl w:val="0"/>
          <w:numId w:val="14"/>
        </w:numPr>
        <w:tabs>
          <w:tab w:val="clear" w:pos="360"/>
          <w:tab w:val="num" w:pos="1080"/>
        </w:tabs>
        <w:ind w:left="1080"/>
      </w:pPr>
      <w:r w:rsidRPr="00BF7260">
        <w:t>Sistem će se osloniti na besplatna softverska rešenja (skripting jez</w:t>
      </w:r>
      <w:r w:rsidR="00CD0E19">
        <w:t>ici</w:t>
      </w:r>
      <w:r w:rsidRPr="00BF7260">
        <w:t xml:space="preserve">, </w:t>
      </w:r>
      <w:r w:rsidR="00CD0E19">
        <w:t>R</w:t>
      </w:r>
      <w:r w:rsidRPr="00BF7260">
        <w:t>DBMS, Web server), tako da neće zahtevati kupovinu dodatnog softvera</w:t>
      </w:r>
      <w:r w:rsidR="00206E1F" w:rsidRPr="00BF7260">
        <w:t>.</w:t>
      </w:r>
    </w:p>
    <w:p w14:paraId="0F1AC679" w14:textId="0302CA89" w:rsidR="00555585" w:rsidRPr="00BF7260" w:rsidRDefault="00B85CB3" w:rsidP="00300284">
      <w:pPr>
        <w:pStyle w:val="BodyText"/>
        <w:numPr>
          <w:ilvl w:val="0"/>
          <w:numId w:val="14"/>
        </w:numPr>
        <w:tabs>
          <w:tab w:val="clear" w:pos="360"/>
          <w:tab w:val="num" w:pos="1080"/>
        </w:tabs>
        <w:ind w:left="1080"/>
      </w:pPr>
      <w:r w:rsidRPr="00BF7260">
        <w:t>Sistem neće uvoditi mogućnost mehanizama load balance-era i clus</w:t>
      </w:r>
      <w:r w:rsidR="00A50719" w:rsidRPr="00BF7260">
        <w:t>t</w:t>
      </w:r>
      <w:r w:rsidRPr="00BF7260">
        <w:t>er-a.</w:t>
      </w:r>
    </w:p>
    <w:p w14:paraId="673A9E7C" w14:textId="77777777" w:rsidR="00555585" w:rsidRPr="00BF7260" w:rsidRDefault="00555585" w:rsidP="00A50719">
      <w:pPr>
        <w:pStyle w:val="BodyText"/>
        <w:ind w:left="1080"/>
      </w:pPr>
    </w:p>
    <w:p w14:paraId="0D5EE51A" w14:textId="742C9864" w:rsidR="00D909DF" w:rsidRPr="00BF7260" w:rsidRDefault="00B849B5" w:rsidP="00D909DF">
      <w:pPr>
        <w:pStyle w:val="Heading1"/>
        <w:rPr>
          <w:b w:val="0"/>
          <w:bCs w:val="0"/>
          <w:sz w:val="20"/>
          <w:szCs w:val="20"/>
        </w:rPr>
      </w:pPr>
      <w:bookmarkStart w:id="27" w:name="_Toc160907772"/>
      <w:r w:rsidRPr="00BF7260">
        <w:t>Zahtevi u pogledu kvaliteta</w:t>
      </w:r>
      <w:bookmarkEnd w:id="27"/>
      <w:r w:rsidR="00206E1F" w:rsidRPr="00BF7260">
        <w:t xml:space="preserve"> </w:t>
      </w:r>
      <w:r w:rsidR="00D909DF" w:rsidRPr="00BF7260">
        <w:br/>
      </w:r>
    </w:p>
    <w:p w14:paraId="0668416F" w14:textId="3C4D1508" w:rsidR="00D909DF" w:rsidRPr="00BF7260" w:rsidRDefault="00BF7260" w:rsidP="00D909DF">
      <w:r w:rsidRPr="00BF7260">
        <w:t>U ovom odeljku definisan je očekivani kvalitet u pogledu performansi, robusnosti, tolerancije na otkaze i lakoće korišćenja.</w:t>
      </w:r>
    </w:p>
    <w:p w14:paraId="636F98DC" w14:textId="77777777" w:rsidR="00555585" w:rsidRPr="00BF7260" w:rsidRDefault="00555585" w:rsidP="00555585">
      <w:pPr>
        <w:rPr>
          <w:lang w:val="en-US" w:eastAsia="en-US"/>
        </w:rPr>
      </w:pPr>
      <w:r w:rsidRPr="006B1373">
        <w:rPr>
          <w:i/>
          <w:iCs/>
          <w:lang w:val="en-US" w:eastAsia="en-US"/>
        </w:rPr>
        <w:t>Dostupnost</w:t>
      </w:r>
      <w:r w:rsidRPr="00BF7260">
        <w:rPr>
          <w:lang w:val="en-US" w:eastAsia="en-US"/>
        </w:rPr>
        <w:t>: Aplikacija će biti dostupna neprekidno, 24 časa dnevno, 7 dana u nedelji, kako bi korisnicima omogućila pristup i komunikaciju sa stručnjacima u bilo koje vreme.</w:t>
      </w:r>
    </w:p>
    <w:p w14:paraId="4B481C58" w14:textId="005D80E7" w:rsidR="00555585" w:rsidRPr="00BF7260" w:rsidRDefault="00555585" w:rsidP="00555585">
      <w:pPr>
        <w:rPr>
          <w:lang w:val="en-US" w:eastAsia="en-US"/>
        </w:rPr>
      </w:pPr>
      <w:r w:rsidRPr="006B1373">
        <w:rPr>
          <w:i/>
          <w:iCs/>
          <w:lang w:val="en-US" w:eastAsia="en-US"/>
        </w:rPr>
        <w:t>Lakoća korišćenja</w:t>
      </w:r>
      <w:r w:rsidRPr="00BF7260">
        <w:rPr>
          <w:lang w:val="en-US" w:eastAsia="en-US"/>
        </w:rPr>
        <w:t xml:space="preserve">: Aplikacija će pružiti korisnicima jednostavan i prilagodljiv interfejs prilagođen njihovim profilima. Cilj je omogućiti lak i efikasan način komunikacije između korisnika i stručnjaka, olakšavajući </w:t>
      </w:r>
      <w:r w:rsidR="00A93481" w:rsidRPr="00BF7260">
        <w:rPr>
          <w:lang w:val="en-US" w:eastAsia="en-US"/>
        </w:rPr>
        <w:t>povezivanje između stručnjaka I korisnika</w:t>
      </w:r>
      <w:r w:rsidRPr="00BF7260">
        <w:rPr>
          <w:lang w:val="en-US" w:eastAsia="en-US"/>
        </w:rPr>
        <w:t>.</w:t>
      </w:r>
    </w:p>
    <w:p w14:paraId="28742F71" w14:textId="50C1D7B1" w:rsidR="00555585" w:rsidRDefault="00555585" w:rsidP="00555585">
      <w:pPr>
        <w:rPr>
          <w:lang w:val="en-US" w:eastAsia="en-US"/>
        </w:rPr>
      </w:pPr>
      <w:r w:rsidRPr="006B1373">
        <w:rPr>
          <w:i/>
          <w:iCs/>
          <w:lang w:val="en-US" w:eastAsia="en-US"/>
        </w:rPr>
        <w:t>Održavanje</w:t>
      </w:r>
      <w:r w:rsidRPr="00BF7260">
        <w:rPr>
          <w:lang w:val="en-US" w:eastAsia="en-US"/>
        </w:rPr>
        <w:t>: Sistem će biti dizajniran tako da olakša održavanje, sa posebnim fokusom na odvajanju grafičkog dizajna od sadržaja. Podaci koji čine sadržaj, uključujući komunikaciju između korisnika i stručnjaka, biće čuvani u bazi podataka radi efikasnog upravljanja informacijama. Ovo će omogućiti jednostavno ažuriranje i održavanje aplikacije, čime će se obezbediti nesmetano funkcionisanje i dugoročna stabilnost sistema.</w:t>
      </w:r>
      <w:r w:rsidR="00D909DF" w:rsidRPr="00BF7260">
        <w:rPr>
          <w:lang w:val="en-US" w:eastAsia="en-US"/>
        </w:rPr>
        <w:br/>
      </w:r>
    </w:p>
    <w:p w14:paraId="3A582FA5" w14:textId="41961FD5" w:rsidR="00472D83" w:rsidRPr="00472D83" w:rsidRDefault="00B849B5" w:rsidP="00472D83">
      <w:pPr>
        <w:pStyle w:val="Heading1"/>
      </w:pPr>
      <w:bookmarkStart w:id="28" w:name="_Toc160907773"/>
      <w:r w:rsidRPr="00BF7260">
        <w:t>Prioritet funkcionalnosti</w:t>
      </w:r>
      <w:bookmarkEnd w:id="28"/>
    </w:p>
    <w:p w14:paraId="0B9E33FB" w14:textId="77777777" w:rsidR="00206E1F" w:rsidRDefault="00CA62F9" w:rsidP="00211F69">
      <w:pPr>
        <w:pStyle w:val="BodyText"/>
      </w:pPr>
      <w:r w:rsidRPr="00BF7260">
        <w:t>U ovom odeljku su date smernice u pogledu relativnog značaja predloženih funkcionalnosti.  Funkcionalnosti propisane u ovom dokumentu treba realizovati kroz beta i konačnu verziju. Prioritet funkcionalnosti koje će biti realizovane je sledeći:</w:t>
      </w:r>
    </w:p>
    <w:p w14:paraId="5752EFE0" w14:textId="5170E5B4" w:rsidR="00874011" w:rsidRPr="00BF7260" w:rsidRDefault="00874011" w:rsidP="00874011">
      <w:pPr>
        <w:pStyle w:val="BodyText"/>
        <w:numPr>
          <w:ilvl w:val="0"/>
          <w:numId w:val="15"/>
        </w:numPr>
        <w:tabs>
          <w:tab w:val="clear" w:pos="4046"/>
          <w:tab w:val="num" w:pos="1080"/>
        </w:tabs>
        <w:ind w:left="1080"/>
      </w:pPr>
      <w:r w:rsidRPr="00BF7260">
        <w:t>Kreiranje</w:t>
      </w:r>
      <w:r>
        <w:t xml:space="preserve"> </w:t>
      </w:r>
      <w:r w:rsidRPr="00BF7260">
        <w:t xml:space="preserve">i brisanje </w:t>
      </w:r>
      <w:r>
        <w:t>naloga</w:t>
      </w:r>
      <w:r w:rsidRPr="00BF7260">
        <w:t xml:space="preserve"> </w:t>
      </w:r>
    </w:p>
    <w:p w14:paraId="4F3CDDF4" w14:textId="77777777" w:rsidR="00C83DEF" w:rsidRDefault="00C83DEF" w:rsidP="00BF7260">
      <w:pPr>
        <w:pStyle w:val="BodyText"/>
        <w:numPr>
          <w:ilvl w:val="0"/>
          <w:numId w:val="15"/>
        </w:numPr>
        <w:tabs>
          <w:tab w:val="clear" w:pos="4046"/>
          <w:tab w:val="num" w:pos="1080"/>
        </w:tabs>
        <w:ind w:left="1080"/>
      </w:pPr>
      <w:r w:rsidRPr="00BF7260">
        <w:t>Prijavljivanje na sistem</w:t>
      </w:r>
    </w:p>
    <w:p w14:paraId="27F602F0" w14:textId="35EB44A6" w:rsidR="00AC5007" w:rsidRDefault="00AC5007" w:rsidP="00BF7260">
      <w:pPr>
        <w:pStyle w:val="BodyText"/>
        <w:numPr>
          <w:ilvl w:val="0"/>
          <w:numId w:val="15"/>
        </w:numPr>
        <w:tabs>
          <w:tab w:val="clear" w:pos="4046"/>
          <w:tab w:val="num" w:pos="1080"/>
        </w:tabs>
        <w:ind w:left="1080"/>
      </w:pPr>
      <w:r>
        <w:t>Unos, prikaz i ažuriranje podataka o projektima</w:t>
      </w:r>
    </w:p>
    <w:p w14:paraId="22E37BB1" w14:textId="0D985621" w:rsidR="00AC5007" w:rsidRDefault="00AC5007" w:rsidP="00BF7260">
      <w:pPr>
        <w:pStyle w:val="BodyText"/>
        <w:numPr>
          <w:ilvl w:val="0"/>
          <w:numId w:val="15"/>
        </w:numPr>
        <w:tabs>
          <w:tab w:val="clear" w:pos="4046"/>
          <w:tab w:val="num" w:pos="1080"/>
        </w:tabs>
        <w:ind w:left="1080"/>
      </w:pPr>
      <w:r>
        <w:lastRenderedPageBreak/>
        <w:t>Kreiranje oglasa(korisnika i stručnjaka)</w:t>
      </w:r>
    </w:p>
    <w:p w14:paraId="5EC88AC3" w14:textId="1DB56647" w:rsidR="00AC5007" w:rsidRDefault="00AC5007" w:rsidP="00BF7260">
      <w:pPr>
        <w:pStyle w:val="BodyText"/>
        <w:numPr>
          <w:ilvl w:val="0"/>
          <w:numId w:val="15"/>
        </w:numPr>
        <w:tabs>
          <w:tab w:val="clear" w:pos="4046"/>
          <w:tab w:val="num" w:pos="1080"/>
        </w:tabs>
        <w:ind w:left="1080"/>
      </w:pPr>
      <w:r>
        <w:t>Kreiranj</w:t>
      </w:r>
      <w:r w:rsidR="001E4F30">
        <w:t>e</w:t>
      </w:r>
      <w:r>
        <w:t xml:space="preserve"> prilagodljivih formi pomoću kojih se evidentira da li je stručnjak ispunio sve zahteve</w:t>
      </w:r>
    </w:p>
    <w:p w14:paraId="104A6B02" w14:textId="52989DBA" w:rsidR="00F20E95" w:rsidRPr="00BF7260" w:rsidRDefault="00F20E95" w:rsidP="00BF7260">
      <w:pPr>
        <w:pStyle w:val="BodyText"/>
        <w:numPr>
          <w:ilvl w:val="0"/>
          <w:numId w:val="15"/>
        </w:numPr>
        <w:tabs>
          <w:tab w:val="clear" w:pos="4046"/>
          <w:tab w:val="num" w:pos="1080"/>
        </w:tabs>
        <w:ind w:left="1080"/>
      </w:pPr>
      <w:r>
        <w:t>Postojanje tagova u oglasima klijenta da bi stručnjaci lakše pronašli oglase</w:t>
      </w:r>
    </w:p>
    <w:p w14:paraId="1A2EE98A" w14:textId="68C55D1F" w:rsidR="00C83DEF" w:rsidRDefault="00AC5007" w:rsidP="00BF7260">
      <w:pPr>
        <w:pStyle w:val="BodyText"/>
        <w:numPr>
          <w:ilvl w:val="0"/>
          <w:numId w:val="15"/>
        </w:numPr>
        <w:tabs>
          <w:tab w:val="clear" w:pos="4046"/>
          <w:tab w:val="num" w:pos="1080"/>
        </w:tabs>
        <w:ind w:left="1080"/>
      </w:pPr>
      <w:r>
        <w:t>Me</w:t>
      </w:r>
      <w:r w:rsidR="00BD2891">
        <w:t>đ</w:t>
      </w:r>
      <w:r>
        <w:t>usobno ocenjivanje stručnjaka i korisnika</w:t>
      </w:r>
    </w:p>
    <w:p w14:paraId="672E9E5C" w14:textId="6D326489" w:rsidR="00AC5007" w:rsidRDefault="00AC5007" w:rsidP="00BF7260">
      <w:pPr>
        <w:pStyle w:val="BodyText"/>
        <w:numPr>
          <w:ilvl w:val="0"/>
          <w:numId w:val="15"/>
        </w:numPr>
        <w:tabs>
          <w:tab w:val="clear" w:pos="4046"/>
          <w:tab w:val="num" w:pos="1080"/>
        </w:tabs>
        <w:ind w:left="1080"/>
      </w:pPr>
      <w:r>
        <w:t>Osigurani podaci enkripcijom</w:t>
      </w:r>
    </w:p>
    <w:p w14:paraId="24033AC6" w14:textId="06747A0F" w:rsidR="00AC5007" w:rsidRDefault="00AC5007" w:rsidP="00BF7260">
      <w:pPr>
        <w:pStyle w:val="BodyText"/>
        <w:numPr>
          <w:ilvl w:val="0"/>
          <w:numId w:val="15"/>
        </w:numPr>
        <w:tabs>
          <w:tab w:val="clear" w:pos="4046"/>
          <w:tab w:val="num" w:pos="1080"/>
        </w:tabs>
        <w:ind w:left="1080"/>
      </w:pPr>
      <w:r>
        <w:t>Podržana 2FA(dvostepena) autentifikacija</w:t>
      </w:r>
    </w:p>
    <w:p w14:paraId="3C7A907F" w14:textId="1D5FEFD0" w:rsidR="00AC5007" w:rsidRDefault="00AC5007" w:rsidP="00BF7260">
      <w:pPr>
        <w:pStyle w:val="BodyText"/>
        <w:numPr>
          <w:ilvl w:val="0"/>
          <w:numId w:val="15"/>
        </w:numPr>
        <w:tabs>
          <w:tab w:val="clear" w:pos="4046"/>
          <w:tab w:val="num" w:pos="1080"/>
        </w:tabs>
        <w:ind w:left="1080"/>
      </w:pPr>
      <w:r>
        <w:t>Krediti na aplikaciji koji se koriste za plaćanje</w:t>
      </w:r>
    </w:p>
    <w:p w14:paraId="33E923C5" w14:textId="1CC0421A" w:rsidR="00AC5007" w:rsidRPr="00BF7260" w:rsidRDefault="00AC5007" w:rsidP="00BF7260">
      <w:pPr>
        <w:pStyle w:val="BodyText"/>
        <w:numPr>
          <w:ilvl w:val="0"/>
          <w:numId w:val="15"/>
        </w:numPr>
        <w:tabs>
          <w:tab w:val="clear" w:pos="4046"/>
          <w:tab w:val="num" w:pos="1080"/>
        </w:tabs>
        <w:ind w:left="1080"/>
      </w:pPr>
      <w:r>
        <w:t>Podržani poznati servisi za plaćanje poput PayPal-a, Stripe-a...</w:t>
      </w:r>
    </w:p>
    <w:p w14:paraId="7B98A716" w14:textId="4359507D" w:rsidR="00300284" w:rsidRPr="00BF7260" w:rsidRDefault="00300284" w:rsidP="00300284">
      <w:pPr>
        <w:pStyle w:val="BodyText"/>
        <w:ind w:left="1080"/>
      </w:pPr>
    </w:p>
    <w:p w14:paraId="2DC09A2E" w14:textId="77777777" w:rsidR="00206E1F" w:rsidRPr="00BF7260" w:rsidRDefault="00B849B5" w:rsidP="00211F69">
      <w:pPr>
        <w:pStyle w:val="Heading1"/>
      </w:pPr>
      <w:bookmarkStart w:id="29" w:name="_Toc160907774"/>
      <w:r w:rsidRPr="00BF7260">
        <w:t>Nefunkcionalni zahtevi</w:t>
      </w:r>
      <w:bookmarkEnd w:id="29"/>
    </w:p>
    <w:p w14:paraId="50E7A7B5" w14:textId="77777777" w:rsidR="00206E1F" w:rsidRPr="00BF7260" w:rsidRDefault="00B849B5" w:rsidP="00211F69">
      <w:pPr>
        <w:pStyle w:val="Heading2"/>
      </w:pPr>
      <w:bookmarkStart w:id="30" w:name="_Toc160907775"/>
      <w:r w:rsidRPr="00BF7260">
        <w:t>Zahtevi u pogledu standardizacije</w:t>
      </w:r>
      <w:bookmarkEnd w:id="30"/>
    </w:p>
    <w:p w14:paraId="6219B227" w14:textId="169184AE" w:rsidR="00206E1F" w:rsidRPr="00BF7260" w:rsidRDefault="0072191C" w:rsidP="00211F69">
      <w:pPr>
        <w:pStyle w:val="BodyText"/>
      </w:pPr>
      <w:r>
        <w:t>Ne postoje posebni zahtevi u pogledu standardizacije.</w:t>
      </w:r>
    </w:p>
    <w:p w14:paraId="0ED4757C" w14:textId="77777777" w:rsidR="00206E1F" w:rsidRDefault="00B849B5" w:rsidP="00211F69">
      <w:pPr>
        <w:pStyle w:val="Heading2"/>
      </w:pPr>
      <w:bookmarkStart w:id="31" w:name="_Toc160907776"/>
      <w:r w:rsidRPr="00BF7260">
        <w:t>Sistemski zahtevi</w:t>
      </w:r>
      <w:bookmarkEnd w:id="31"/>
    </w:p>
    <w:p w14:paraId="2AD675CA" w14:textId="5334330E" w:rsidR="0072191C" w:rsidRDefault="0072191C" w:rsidP="0072191C">
      <w:pPr>
        <w:rPr>
          <w:bdr w:val="none" w:sz="0" w:space="0" w:color="auto" w:frame="1"/>
        </w:rPr>
      </w:pPr>
      <w:r>
        <w:rPr>
          <w:bdr w:val="none" w:sz="0" w:space="0" w:color="auto" w:frame="1"/>
        </w:rPr>
        <w:t xml:space="preserve">Web aplikacija pitajStrucnjaka će biti realizovana korišćenjem NestJS-a na backend-u i Angular framework-a na frontend-u,dok će kao RDBMS koristiti MySQL. </w:t>
      </w:r>
    </w:p>
    <w:p w14:paraId="1EAFC3D3" w14:textId="29484287" w:rsidR="0072191C" w:rsidRDefault="002E160B" w:rsidP="0072191C">
      <w:pPr>
        <w:rPr>
          <w:bdr w:val="none" w:sz="0" w:space="0" w:color="auto" w:frame="1"/>
        </w:rPr>
      </w:pPr>
      <w:r>
        <w:rPr>
          <w:bdr w:val="none" w:sz="0" w:space="0" w:color="auto" w:frame="1"/>
        </w:rPr>
        <w:t>Da bi se</w:t>
      </w:r>
      <w:r w:rsidR="0072191C">
        <w:rPr>
          <w:bdr w:val="none" w:sz="0" w:space="0" w:color="auto" w:frame="1"/>
        </w:rPr>
        <w:t xml:space="preserve"> omoguć</w:t>
      </w:r>
      <w:r>
        <w:rPr>
          <w:bdr w:val="none" w:sz="0" w:space="0" w:color="auto" w:frame="1"/>
        </w:rPr>
        <w:t>ila</w:t>
      </w:r>
      <w:r w:rsidR="0072191C">
        <w:rPr>
          <w:bdr w:val="none" w:sz="0" w:space="0" w:color="auto" w:frame="1"/>
        </w:rPr>
        <w:t xml:space="preserve"> </w:t>
      </w:r>
      <w:r>
        <w:rPr>
          <w:bdr w:val="none" w:sz="0" w:space="0" w:color="auto" w:frame="1"/>
        </w:rPr>
        <w:t>komunikacija</w:t>
      </w:r>
      <w:r w:rsidR="0072191C">
        <w:rPr>
          <w:bdr w:val="none" w:sz="0" w:space="0" w:color="auto" w:frame="1"/>
        </w:rPr>
        <w:t xml:space="preserve"> u realnom vremenu koristiće se WebSo</w:t>
      </w:r>
      <w:r w:rsidR="00486BAC">
        <w:rPr>
          <w:bdr w:val="none" w:sz="0" w:space="0" w:color="auto" w:frame="1"/>
        </w:rPr>
        <w:t>ck</w:t>
      </w:r>
      <w:r w:rsidR="0072191C">
        <w:rPr>
          <w:bdr w:val="none" w:sz="0" w:space="0" w:color="auto" w:frame="1"/>
        </w:rPr>
        <w:t xml:space="preserve">et (SocketIO) </w:t>
      </w:r>
    </w:p>
    <w:p w14:paraId="30239921" w14:textId="1A96D0E2" w:rsidR="0072191C" w:rsidRPr="0072191C" w:rsidRDefault="0072191C" w:rsidP="0072191C">
      <w:r>
        <w:rPr>
          <w:bdr w:val="none" w:sz="0" w:space="0" w:color="auto" w:frame="1"/>
        </w:rPr>
        <w:t xml:space="preserve">S ozbirom da se koristi Angular framework optimizacija </w:t>
      </w:r>
      <w:r w:rsidR="002E160B">
        <w:rPr>
          <w:bdr w:val="none" w:sz="0" w:space="0" w:color="auto" w:frame="1"/>
        </w:rPr>
        <w:t>ć</w:t>
      </w:r>
      <w:r>
        <w:rPr>
          <w:bdr w:val="none" w:sz="0" w:space="0" w:color="auto" w:frame="1"/>
        </w:rPr>
        <w:t xml:space="preserve">e biti automatski obavljena na svim web </w:t>
      </w:r>
      <w:r w:rsidR="002E160B">
        <w:rPr>
          <w:bdr w:val="none" w:sz="0" w:space="0" w:color="auto" w:frame="1"/>
        </w:rPr>
        <w:t>pretraživačima</w:t>
      </w:r>
      <w:r>
        <w:rPr>
          <w:bdr w:val="none" w:sz="0" w:space="0" w:color="auto" w:frame="1"/>
        </w:rPr>
        <w:t>.</w:t>
      </w:r>
    </w:p>
    <w:p w14:paraId="05EAD8F6" w14:textId="77777777" w:rsidR="00206E1F" w:rsidRPr="00BF7260" w:rsidRDefault="00B849B5" w:rsidP="00211F69">
      <w:pPr>
        <w:pStyle w:val="Heading2"/>
      </w:pPr>
      <w:bookmarkStart w:id="32" w:name="_Toc160907777"/>
      <w:r w:rsidRPr="00BF7260">
        <w:t>Zahtevi u pogledu performansi</w:t>
      </w:r>
      <w:bookmarkEnd w:id="32"/>
    </w:p>
    <w:p w14:paraId="1D92016D" w14:textId="77777777" w:rsidR="00206E1F" w:rsidRPr="00BF7260" w:rsidRDefault="001D0890" w:rsidP="00211F69">
      <w:pPr>
        <w:pStyle w:val="BodyText"/>
      </w:pPr>
      <w:r w:rsidRPr="00BF7260">
        <w:t>Nema posebnih zahteva u pogledu performansi sistema.</w:t>
      </w:r>
    </w:p>
    <w:p w14:paraId="054D84F3" w14:textId="77777777" w:rsidR="00206E1F" w:rsidRPr="00BF7260" w:rsidRDefault="00B849B5" w:rsidP="00211F69">
      <w:pPr>
        <w:pStyle w:val="Heading2"/>
      </w:pPr>
      <w:bookmarkStart w:id="33" w:name="_Toc160907778"/>
      <w:r w:rsidRPr="00BF7260">
        <w:t>Zahtevi u pogledu okruženja</w:t>
      </w:r>
      <w:bookmarkEnd w:id="33"/>
    </w:p>
    <w:p w14:paraId="09F2034C" w14:textId="77777777" w:rsidR="00206E1F" w:rsidRPr="00BF7260" w:rsidRDefault="009A291F" w:rsidP="00211F69">
      <w:pPr>
        <w:pStyle w:val="BodyText"/>
      </w:pPr>
      <w:r w:rsidRPr="00BF7260">
        <w:t>Nema posebnih zahteva u pogledu okruženja</w:t>
      </w:r>
      <w:r w:rsidR="00206E1F" w:rsidRPr="00BF7260">
        <w:t xml:space="preserve">. </w:t>
      </w:r>
    </w:p>
    <w:p w14:paraId="247523BF" w14:textId="77777777" w:rsidR="00206E1F" w:rsidRPr="00BF7260" w:rsidRDefault="00B849B5" w:rsidP="00211F69">
      <w:pPr>
        <w:pStyle w:val="Heading1"/>
      </w:pPr>
      <w:bookmarkStart w:id="34" w:name="_Toc160907779"/>
      <w:r w:rsidRPr="00BF7260">
        <w:t>Dokumentacija</w:t>
      </w:r>
      <w:bookmarkEnd w:id="34"/>
    </w:p>
    <w:p w14:paraId="3CE92583" w14:textId="5076A3AC" w:rsidR="00206E1F" w:rsidRPr="00BF7260" w:rsidRDefault="00967902" w:rsidP="00211F69">
      <w:pPr>
        <w:pStyle w:val="BodyText"/>
      </w:pPr>
      <w:r w:rsidRPr="00BF7260">
        <w:t xml:space="preserve">U ovom odeljku su opisani zahtevi u pogledu dokumentacije koju treba pripremiti za </w:t>
      </w:r>
      <w:r w:rsidR="00D909DF" w:rsidRPr="00BF7260">
        <w:t>pitajStrucnjaka</w:t>
      </w:r>
      <w:r w:rsidRPr="00BF7260">
        <w:t xml:space="preserve"> </w:t>
      </w:r>
      <w:r w:rsidR="00D909DF" w:rsidRPr="00BF7260">
        <w:t>web aplikaciju</w:t>
      </w:r>
      <w:r w:rsidRPr="00BF7260">
        <w:t>.</w:t>
      </w:r>
    </w:p>
    <w:p w14:paraId="5750E53C" w14:textId="77777777" w:rsidR="00206E1F" w:rsidRPr="00BF7260" w:rsidRDefault="00B849B5" w:rsidP="00211F69">
      <w:pPr>
        <w:pStyle w:val="Heading2"/>
      </w:pPr>
      <w:bookmarkStart w:id="35" w:name="_Toc160907780"/>
      <w:r w:rsidRPr="00BF7260">
        <w:t>Korisničko uputstvo</w:t>
      </w:r>
      <w:bookmarkEnd w:id="35"/>
    </w:p>
    <w:p w14:paraId="5577160C" w14:textId="77777777" w:rsidR="00206E1F" w:rsidRPr="00BF7260" w:rsidRDefault="0063574A" w:rsidP="00211F69">
      <w:pPr>
        <w:pStyle w:val="BodyText"/>
      </w:pPr>
      <w:r w:rsidRPr="00BF7260">
        <w:t xml:space="preserve">Sistem će biti intuitivan za korišćenje i neće posedovati </w:t>
      </w:r>
      <w:r w:rsidR="00097F43" w:rsidRPr="00BF7260">
        <w:t xml:space="preserve">štampano </w:t>
      </w:r>
      <w:r w:rsidRPr="00BF7260">
        <w:t>korisničko uputstvo</w:t>
      </w:r>
      <w:r w:rsidR="00206E1F" w:rsidRPr="00BF7260">
        <w:t>.</w:t>
      </w:r>
    </w:p>
    <w:p w14:paraId="5495AFBD" w14:textId="77777777" w:rsidR="00206E1F" w:rsidRPr="00BF7260" w:rsidRDefault="00206E1F" w:rsidP="00211F69">
      <w:pPr>
        <w:pStyle w:val="Heading2"/>
      </w:pPr>
      <w:bookmarkStart w:id="36" w:name="_Toc160907781"/>
      <w:r w:rsidRPr="00BF7260">
        <w:rPr>
          <w:i/>
          <w:iCs/>
        </w:rPr>
        <w:t>Online</w:t>
      </w:r>
      <w:r w:rsidRPr="00BF7260">
        <w:t xml:space="preserve"> </w:t>
      </w:r>
      <w:r w:rsidR="00D20F4E" w:rsidRPr="00BF7260">
        <w:t>uputstvo</w:t>
      </w:r>
      <w:bookmarkEnd w:id="36"/>
    </w:p>
    <w:p w14:paraId="0D83B649" w14:textId="34176FCA" w:rsidR="00206E1F" w:rsidRPr="00BF7260" w:rsidRDefault="00097F43" w:rsidP="00211F69">
      <w:pPr>
        <w:pStyle w:val="BodyText"/>
      </w:pPr>
      <w:r w:rsidRPr="00BF7260">
        <w:t xml:space="preserve">Potrebno je obezbediti </w:t>
      </w:r>
      <w:r w:rsidRPr="00BF7260">
        <w:rPr>
          <w:i/>
          <w:iCs/>
        </w:rPr>
        <w:t>o</w:t>
      </w:r>
      <w:r w:rsidR="0063574A" w:rsidRPr="00BF7260">
        <w:rPr>
          <w:i/>
          <w:iCs/>
        </w:rPr>
        <w:t>nline</w:t>
      </w:r>
      <w:r w:rsidR="0063574A" w:rsidRPr="00BF7260">
        <w:t xml:space="preserve"> uputstvo </w:t>
      </w:r>
      <w:r w:rsidRPr="00BF7260">
        <w:t>za neke od naprednijih funkcionalnosti sistema. Online uputstvo treba koncipirati kao podršku za obavljanje odgovarajućih aktivnosti</w:t>
      </w:r>
      <w:r w:rsidR="00D909DF" w:rsidRPr="00BF7260">
        <w:t xml:space="preserve"> u vidu FAQ(</w:t>
      </w:r>
      <w:r w:rsidR="00872C36" w:rsidRPr="00BF7260">
        <w:t>F</w:t>
      </w:r>
      <w:r w:rsidR="00D909DF" w:rsidRPr="00BF7260">
        <w:t xml:space="preserve">requently </w:t>
      </w:r>
      <w:r w:rsidR="00872C36" w:rsidRPr="00BF7260">
        <w:t>A</w:t>
      </w:r>
      <w:r w:rsidR="00D909DF" w:rsidRPr="00BF7260">
        <w:t xml:space="preserve">sked </w:t>
      </w:r>
      <w:r w:rsidR="00872C36" w:rsidRPr="00BF7260">
        <w:t>Q</w:t>
      </w:r>
      <w:r w:rsidR="00D909DF" w:rsidRPr="00BF7260">
        <w:t xml:space="preserve">uestions) stranice. </w:t>
      </w:r>
    </w:p>
    <w:p w14:paraId="10F4D315" w14:textId="77777777" w:rsidR="00206E1F" w:rsidRPr="00BF7260" w:rsidRDefault="00D20F4E" w:rsidP="00211F69">
      <w:pPr>
        <w:pStyle w:val="Heading2"/>
      </w:pPr>
      <w:bookmarkStart w:id="37" w:name="_Toc160907782"/>
      <w:r w:rsidRPr="00BF7260">
        <w:t>Uputstvo za instalaciju i konfigurisanje</w:t>
      </w:r>
      <w:bookmarkEnd w:id="37"/>
    </w:p>
    <w:p w14:paraId="1B5287D3" w14:textId="77777777" w:rsidR="00206E1F" w:rsidRPr="00BF7260" w:rsidRDefault="001D0890" w:rsidP="00211F69">
      <w:pPr>
        <w:pStyle w:val="BodyText"/>
      </w:pPr>
      <w:r w:rsidRPr="00BF7260">
        <w:t>Uputstvo za instalaciju i konfigurisanje serverskog dela sistema će sadržati:</w:t>
      </w:r>
    </w:p>
    <w:p w14:paraId="48317029" w14:textId="77777777" w:rsidR="00206E1F" w:rsidRPr="00BF7260" w:rsidRDefault="001D0890" w:rsidP="0093266F">
      <w:pPr>
        <w:pStyle w:val="BodyText"/>
        <w:numPr>
          <w:ilvl w:val="0"/>
          <w:numId w:val="18"/>
        </w:numPr>
        <w:tabs>
          <w:tab w:val="clear" w:pos="360"/>
          <w:tab w:val="num" w:pos="1080"/>
        </w:tabs>
        <w:ind w:left="1080"/>
      </w:pPr>
      <w:r w:rsidRPr="00BF7260">
        <w:t>Zahteve u pogledu instaliranog softvera</w:t>
      </w:r>
    </w:p>
    <w:p w14:paraId="2BA8ABD0" w14:textId="77777777" w:rsidR="00206E1F" w:rsidRPr="00BF7260" w:rsidRDefault="001D0890" w:rsidP="0093266F">
      <w:pPr>
        <w:pStyle w:val="BodyText"/>
        <w:numPr>
          <w:ilvl w:val="0"/>
          <w:numId w:val="18"/>
        </w:numPr>
        <w:tabs>
          <w:tab w:val="clear" w:pos="360"/>
          <w:tab w:val="num" w:pos="1080"/>
        </w:tabs>
        <w:ind w:left="1080"/>
      </w:pPr>
      <w:r w:rsidRPr="00BF7260">
        <w:t>Instrukcije za instaliranje sistema i kreiranje baze podataka</w:t>
      </w:r>
    </w:p>
    <w:p w14:paraId="00D41904" w14:textId="77777777" w:rsidR="00206E1F" w:rsidRPr="00BF7260" w:rsidRDefault="001D0890" w:rsidP="0093266F">
      <w:pPr>
        <w:pStyle w:val="BodyText"/>
        <w:numPr>
          <w:ilvl w:val="0"/>
          <w:numId w:val="18"/>
        </w:numPr>
        <w:tabs>
          <w:tab w:val="clear" w:pos="360"/>
          <w:tab w:val="num" w:pos="1080"/>
        </w:tabs>
        <w:ind w:left="1080"/>
      </w:pPr>
      <w:r w:rsidRPr="00BF7260">
        <w:t>Uputstvo za konfigurisanje portala</w:t>
      </w:r>
    </w:p>
    <w:p w14:paraId="63D068BF" w14:textId="77777777" w:rsidR="00206E1F" w:rsidRPr="00BF7260" w:rsidRDefault="00D20F4E" w:rsidP="00211F69">
      <w:pPr>
        <w:pStyle w:val="Heading2"/>
      </w:pPr>
      <w:bookmarkStart w:id="38" w:name="_Toc160907783"/>
      <w:r w:rsidRPr="00BF7260">
        <w:lastRenderedPageBreak/>
        <w:t>Pakovanje proizvoda</w:t>
      </w:r>
      <w:bookmarkEnd w:id="38"/>
    </w:p>
    <w:p w14:paraId="4D4F4D5D" w14:textId="77777777" w:rsidR="00206E1F" w:rsidRPr="00BF7260" w:rsidRDefault="00967902" w:rsidP="00211F69">
      <w:pPr>
        <w:pStyle w:val="BodyText"/>
      </w:pPr>
      <w:r w:rsidRPr="00BF7260">
        <w:t>Proizvod ne zahteva posebno pakovanje jer nije namenjen širokom tržištu</w:t>
      </w:r>
      <w:r w:rsidR="00206E1F" w:rsidRPr="00BF7260">
        <w:t>.</w:t>
      </w:r>
    </w:p>
    <w:sectPr w:rsidR="00206E1F" w:rsidRPr="00BF7260">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C774" w14:textId="77777777" w:rsidR="00C75141" w:rsidRDefault="00C75141" w:rsidP="00211F69">
      <w:r>
        <w:separator/>
      </w:r>
    </w:p>
  </w:endnote>
  <w:endnote w:type="continuationSeparator" w:id="0">
    <w:p w14:paraId="0EDD8376" w14:textId="77777777" w:rsidR="00C75141" w:rsidRDefault="00C75141" w:rsidP="0021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0C3A" w14:textId="77777777" w:rsidR="00283F52" w:rsidRDefault="00283F52" w:rsidP="00211F6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E45C33E" w14:textId="77777777" w:rsidR="00283F52" w:rsidRDefault="00283F52" w:rsidP="00211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283F52" w:rsidRPr="003372D3" w14:paraId="53D46B42" w14:textId="77777777">
      <w:tc>
        <w:tcPr>
          <w:tcW w:w="2808" w:type="dxa"/>
          <w:tcBorders>
            <w:top w:val="nil"/>
            <w:left w:val="nil"/>
            <w:bottom w:val="nil"/>
            <w:right w:val="nil"/>
          </w:tcBorders>
        </w:tcPr>
        <w:p w14:paraId="25A98B16" w14:textId="77777777" w:rsidR="00283F52" w:rsidRPr="003372D3" w:rsidRDefault="00283F52" w:rsidP="00211F69">
          <w:pPr>
            <w:rPr>
              <w:lang w:val="sr-Latn-CS"/>
            </w:rPr>
          </w:pPr>
          <w:r w:rsidRPr="003372D3">
            <w:rPr>
              <w:lang w:val="sr-Latn-CS"/>
            </w:rPr>
            <w:t>Poverljivo</w:t>
          </w:r>
        </w:p>
      </w:tc>
      <w:tc>
        <w:tcPr>
          <w:tcW w:w="4050" w:type="dxa"/>
          <w:tcBorders>
            <w:top w:val="nil"/>
            <w:left w:val="nil"/>
            <w:bottom w:val="nil"/>
            <w:right w:val="nil"/>
          </w:tcBorders>
        </w:tcPr>
        <w:p w14:paraId="744999D0" w14:textId="27EAFA23" w:rsidR="00283F52" w:rsidRPr="003372D3" w:rsidRDefault="00283F52" w:rsidP="00211F69">
          <w:pPr>
            <w:rPr>
              <w:lang w:val="sr-Latn-CS"/>
            </w:rPr>
          </w:pPr>
          <w:r w:rsidRPr="003372D3">
            <w:rPr>
              <w:lang w:val="sr-Latn-CS"/>
            </w:rPr>
            <w:sym w:font="Symbol" w:char="F0D3"/>
          </w:r>
          <w:r>
            <w:rPr>
              <w:lang w:val="sr-Latn-CS"/>
            </w:rPr>
            <w:t>Stručnjaci</w:t>
          </w:r>
          <w:r w:rsidRPr="003372D3">
            <w:rPr>
              <w:lang w:val="sr-Latn-CS"/>
            </w:rPr>
            <w:t>, 20</w:t>
          </w:r>
          <w:r>
            <w:rPr>
              <w:lang w:val="sr-Latn-CS"/>
            </w:rPr>
            <w:t>24</w:t>
          </w:r>
        </w:p>
      </w:tc>
      <w:tc>
        <w:tcPr>
          <w:tcW w:w="2628" w:type="dxa"/>
          <w:tcBorders>
            <w:top w:val="nil"/>
            <w:left w:val="nil"/>
            <w:bottom w:val="nil"/>
            <w:right w:val="nil"/>
          </w:tcBorders>
        </w:tcPr>
        <w:p w14:paraId="469EC410" w14:textId="77777777" w:rsidR="00283F52" w:rsidRPr="003372D3" w:rsidRDefault="00283F52" w:rsidP="00211F69">
          <w:pPr>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F81235">
            <w:rPr>
              <w:rStyle w:val="PageNumber"/>
              <w:noProof/>
              <w:lang w:val="sr-Latn-CS"/>
            </w:rPr>
            <w:t>9</w:t>
          </w:r>
          <w:r w:rsidRPr="003372D3">
            <w:rPr>
              <w:rStyle w:val="PageNumber"/>
              <w:lang w:val="sr-Latn-CS"/>
            </w:rPr>
            <w:fldChar w:fldCharType="end"/>
          </w:r>
          <w:r w:rsidRPr="003372D3">
            <w:rPr>
              <w:rStyle w:val="PageNumber"/>
              <w:lang w:val="sr-Latn-CS"/>
            </w:rPr>
            <w:t xml:space="preserve"> od </w:t>
          </w:r>
          <w:r>
            <w:rPr>
              <w:rStyle w:val="PageNumber"/>
              <w:noProof/>
              <w:lang w:val="sr-Latn-CS"/>
            </w:rPr>
            <w:fldChar w:fldCharType="begin"/>
          </w:r>
          <w:r>
            <w:rPr>
              <w:rStyle w:val="PageNumber"/>
              <w:noProof/>
              <w:lang w:val="sr-Latn-CS"/>
            </w:rPr>
            <w:instrText xml:space="preserve"> NUMPAGES  \* MERGEFORMAT </w:instrText>
          </w:r>
          <w:r>
            <w:rPr>
              <w:rStyle w:val="PageNumber"/>
              <w:noProof/>
              <w:lang w:val="sr-Latn-CS"/>
            </w:rPr>
            <w:fldChar w:fldCharType="separate"/>
          </w:r>
          <w:r w:rsidR="00F81235">
            <w:rPr>
              <w:rStyle w:val="PageNumber"/>
              <w:noProof/>
              <w:lang w:val="sr-Latn-CS"/>
            </w:rPr>
            <w:t>12</w:t>
          </w:r>
          <w:r>
            <w:rPr>
              <w:rStyle w:val="PageNumber"/>
              <w:noProof/>
              <w:lang w:val="sr-Latn-CS"/>
            </w:rPr>
            <w:fldChar w:fldCharType="end"/>
          </w:r>
        </w:p>
      </w:tc>
    </w:tr>
  </w:tbl>
  <w:p w14:paraId="1723ADD4" w14:textId="77777777" w:rsidR="00283F52" w:rsidRPr="003372D3" w:rsidRDefault="00283F52" w:rsidP="00211F69">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6516" w14:textId="77777777" w:rsidR="00283F52" w:rsidRDefault="00283F52" w:rsidP="0021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79DF" w14:textId="77777777" w:rsidR="00C75141" w:rsidRDefault="00C75141" w:rsidP="00211F69">
      <w:r>
        <w:separator/>
      </w:r>
    </w:p>
  </w:footnote>
  <w:footnote w:type="continuationSeparator" w:id="0">
    <w:p w14:paraId="15873E79" w14:textId="77777777" w:rsidR="00C75141" w:rsidRDefault="00C75141" w:rsidP="00211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5911" w14:textId="77777777" w:rsidR="009427AB" w:rsidRDefault="009427AB" w:rsidP="009427AB">
    <w:pPr>
      <w:pBdr>
        <w:top w:val="single" w:sz="6" w:space="1" w:color="auto"/>
      </w:pBdr>
      <w:rPr>
        <w:sz w:val="24"/>
      </w:rPr>
    </w:pPr>
  </w:p>
  <w:p w14:paraId="27878585" w14:textId="77777777" w:rsidR="009427AB" w:rsidRPr="006F61C6" w:rsidRDefault="009427AB" w:rsidP="009427AB">
    <w:pPr>
      <w:pBdr>
        <w:bottom w:val="single" w:sz="6" w:space="1" w:color="auto"/>
      </w:pBdr>
      <w:jc w:val="right"/>
      <w:rPr>
        <w:b/>
        <w:sz w:val="36"/>
        <w:lang w:val="sr-Latn-CS"/>
      </w:rPr>
    </w:pPr>
    <w:r>
      <w:rPr>
        <w:b/>
        <w:sz w:val="36"/>
      </w:rPr>
      <w:t>Stručnjaci</w:t>
    </w:r>
  </w:p>
  <w:p w14:paraId="1519F677" w14:textId="77777777" w:rsidR="009427AB" w:rsidRDefault="009427AB" w:rsidP="009427AB">
    <w:pPr>
      <w:pBdr>
        <w:bottom w:val="single" w:sz="6" w:space="1" w:color="auto"/>
      </w:pBdr>
      <w:jc w:val="right"/>
      <w:rPr>
        <w:sz w:val="24"/>
      </w:rPr>
    </w:pPr>
  </w:p>
  <w:p w14:paraId="4C7C708A" w14:textId="77777777" w:rsidR="00283F52" w:rsidRDefault="00283F52" w:rsidP="009427AB">
    <w:pPr>
      <w:ind w:left="0"/>
    </w:pPr>
  </w:p>
  <w:p w14:paraId="5CF63AD1" w14:textId="77777777" w:rsidR="00283F52" w:rsidRDefault="00283F52" w:rsidP="00211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52"/>
      <w:gridCol w:w="3806"/>
    </w:tblGrid>
    <w:tr w:rsidR="00283F52" w:rsidRPr="003372D3" w14:paraId="7DDD1E46" w14:textId="77777777" w:rsidTr="009427AB">
      <w:tc>
        <w:tcPr>
          <w:tcW w:w="5752" w:type="dxa"/>
        </w:tcPr>
        <w:p w14:paraId="301AFADC" w14:textId="346FC6E7" w:rsidR="00283F52" w:rsidRPr="003372D3" w:rsidRDefault="00283F52" w:rsidP="00211F69">
          <w:pPr>
            <w:rPr>
              <w:lang w:val="sr-Latn-CS"/>
            </w:rPr>
          </w:pPr>
          <w:r>
            <w:rPr>
              <w:lang w:val="sr-Latn-CS"/>
            </w:rPr>
            <w:t>pitajStrucnjaka</w:t>
          </w:r>
        </w:p>
      </w:tc>
      <w:tc>
        <w:tcPr>
          <w:tcW w:w="3806" w:type="dxa"/>
        </w:tcPr>
        <w:p w14:paraId="1616A5A3" w14:textId="77777777" w:rsidR="00283F52" w:rsidRPr="003372D3" w:rsidRDefault="00283F52" w:rsidP="00211F69">
          <w:pPr>
            <w:rPr>
              <w:lang w:val="sr-Latn-CS"/>
            </w:rPr>
          </w:pPr>
          <w:r w:rsidRPr="003372D3">
            <w:rPr>
              <w:lang w:val="sr-Latn-CS"/>
            </w:rPr>
            <w:t xml:space="preserve">  Verzija:           1.0</w:t>
          </w:r>
        </w:p>
      </w:tc>
    </w:tr>
    <w:tr w:rsidR="00283F52" w:rsidRPr="003372D3" w14:paraId="0C4E3DDE" w14:textId="77777777" w:rsidTr="009427AB">
      <w:tc>
        <w:tcPr>
          <w:tcW w:w="5752" w:type="dxa"/>
        </w:tcPr>
        <w:p w14:paraId="26DF6F3F" w14:textId="77777777" w:rsidR="00283F52" w:rsidRPr="003372D3" w:rsidRDefault="00283F52" w:rsidP="00211F69">
          <w:pPr>
            <w:rPr>
              <w:lang w:val="sr-Latn-CS"/>
            </w:rPr>
          </w:pPr>
          <w:r w:rsidRPr="003372D3">
            <w:rPr>
              <w:lang w:val="sr-Latn-CS"/>
            </w:rPr>
            <w:t>Vizija sistema</w:t>
          </w:r>
        </w:p>
      </w:tc>
      <w:tc>
        <w:tcPr>
          <w:tcW w:w="3806" w:type="dxa"/>
        </w:tcPr>
        <w:p w14:paraId="64BB9BA0" w14:textId="72514BCE" w:rsidR="00283F52" w:rsidRPr="003372D3" w:rsidRDefault="00283F52" w:rsidP="00211F69">
          <w:pPr>
            <w:rPr>
              <w:lang w:val="sr-Latn-CS"/>
            </w:rPr>
          </w:pPr>
          <w:r w:rsidRPr="003372D3">
            <w:rPr>
              <w:lang w:val="sr-Latn-CS"/>
            </w:rPr>
            <w:t xml:space="preserve">  Datum:  </w:t>
          </w:r>
          <w:r>
            <w:rPr>
              <w:lang w:val="sr-Latn-CS"/>
            </w:rPr>
            <w:t>07</w:t>
          </w:r>
          <w:r w:rsidRPr="003372D3">
            <w:rPr>
              <w:lang w:val="sr-Latn-CS"/>
            </w:rPr>
            <w:t>.03.20</w:t>
          </w:r>
          <w:r>
            <w:rPr>
              <w:lang w:val="sr-Latn-CS"/>
            </w:rPr>
            <w:t>24</w:t>
          </w:r>
          <w:r w:rsidRPr="003372D3">
            <w:rPr>
              <w:lang w:val="sr-Latn-CS"/>
            </w:rPr>
            <w:t>. god.</w:t>
          </w:r>
        </w:p>
      </w:tc>
    </w:tr>
    <w:tr w:rsidR="00283F52" w:rsidRPr="003372D3" w14:paraId="3D05DA8E" w14:textId="77777777" w:rsidTr="00005649">
      <w:tc>
        <w:tcPr>
          <w:tcW w:w="9558" w:type="dxa"/>
          <w:gridSpan w:val="2"/>
        </w:tcPr>
        <w:p w14:paraId="30A820FA" w14:textId="6530EF3E" w:rsidR="00283F52" w:rsidRPr="003372D3" w:rsidRDefault="00283F52" w:rsidP="00211F69">
          <w:pPr>
            <w:rPr>
              <w:lang w:val="sr-Latn-CS"/>
            </w:rPr>
          </w:pPr>
          <w:r>
            <w:rPr>
              <w:lang w:val="sr-Latn-CS"/>
            </w:rPr>
            <w:t>Stručnjaci</w:t>
          </w:r>
          <w:r w:rsidRPr="006D0694">
            <w:rPr>
              <w:lang w:val="sr-Latn-CS"/>
            </w:rPr>
            <w:t>-</w:t>
          </w:r>
          <w:r>
            <w:rPr>
              <w:lang w:val="sr-Latn-CS"/>
            </w:rPr>
            <w:t>pitajStrucnjaka-</w:t>
          </w:r>
          <w:r w:rsidRPr="006D0694">
            <w:rPr>
              <w:lang w:val="sr-Latn-CS"/>
            </w:rPr>
            <w:t>0</w:t>
          </w:r>
          <w:r>
            <w:rPr>
              <w:lang w:val="sr-Latn-CS"/>
            </w:rPr>
            <w:t>2</w:t>
          </w:r>
        </w:p>
      </w:tc>
    </w:tr>
  </w:tbl>
  <w:p w14:paraId="249E5B38" w14:textId="77777777" w:rsidR="00283F52" w:rsidRPr="003372D3" w:rsidRDefault="00283F52" w:rsidP="00211F69">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FDF27" w14:textId="77777777" w:rsidR="00283F52" w:rsidRDefault="00283F52" w:rsidP="00211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50F6E59"/>
    <w:multiLevelType w:val="multilevel"/>
    <w:tmpl w:val="23A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2"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8FD4655"/>
    <w:multiLevelType w:val="singleLevel"/>
    <w:tmpl w:val="0409000F"/>
    <w:lvl w:ilvl="0">
      <w:start w:val="1"/>
      <w:numFmt w:val="decimal"/>
      <w:lvlText w:val="%1."/>
      <w:lvlJc w:val="left"/>
      <w:pPr>
        <w:tabs>
          <w:tab w:val="num" w:pos="1800"/>
        </w:tabs>
        <w:ind w:left="1800" w:hanging="360"/>
      </w:pPr>
    </w:lvl>
  </w:abstractNum>
  <w:abstractNum w:abstractNumId="15" w15:restartNumberingAfterBreak="0">
    <w:nsid w:val="4BE014D1"/>
    <w:multiLevelType w:val="multilevel"/>
    <w:tmpl w:val="90E4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F973B35"/>
    <w:multiLevelType w:val="singleLevel"/>
    <w:tmpl w:val="0409000F"/>
    <w:lvl w:ilvl="0">
      <w:start w:val="1"/>
      <w:numFmt w:val="decimal"/>
      <w:lvlText w:val="%1."/>
      <w:lvlJc w:val="left"/>
      <w:pPr>
        <w:tabs>
          <w:tab w:val="num" w:pos="1800"/>
        </w:tabs>
        <w:ind w:left="1800" w:hanging="360"/>
      </w:p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80469852"/>
    <w:lvl w:ilvl="0">
      <w:start w:val="1"/>
      <w:numFmt w:val="decimal"/>
      <w:pStyle w:val="Heading1"/>
      <w:lvlText w:val="%1."/>
      <w:legacy w:legacy="1" w:legacySpace="144" w:legacyIndent="720"/>
      <w:lvlJc w:val="left"/>
      <w:pPr>
        <w:ind w:left="720" w:hanging="720"/>
      </w:pPr>
      <w:rPr>
        <w:b/>
        <w:bCs/>
      </w:r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064598322">
    <w:abstractNumId w:val="0"/>
  </w:num>
  <w:num w:numId="2" w16cid:durableId="125698645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47852308">
    <w:abstractNumId w:val="18"/>
  </w:num>
  <w:num w:numId="4" w16cid:durableId="1059131216">
    <w:abstractNumId w:val="22"/>
  </w:num>
  <w:num w:numId="5" w16cid:durableId="1217546091">
    <w:abstractNumId w:val="20"/>
  </w:num>
  <w:num w:numId="6" w16cid:durableId="1714844920">
    <w:abstractNumId w:val="22"/>
  </w:num>
  <w:num w:numId="7" w16cid:durableId="529297898">
    <w:abstractNumId w:val="11"/>
  </w:num>
  <w:num w:numId="8" w16cid:durableId="1780561430">
    <w:abstractNumId w:val="7"/>
  </w:num>
  <w:num w:numId="9" w16cid:durableId="769087801">
    <w:abstractNumId w:val="10"/>
  </w:num>
  <w:num w:numId="10" w16cid:durableId="835802082">
    <w:abstractNumId w:val="2"/>
  </w:num>
  <w:num w:numId="11" w16cid:durableId="983394964">
    <w:abstractNumId w:val="6"/>
  </w:num>
  <w:num w:numId="12" w16cid:durableId="1103574395">
    <w:abstractNumId w:val="22"/>
  </w:num>
  <w:num w:numId="13" w16cid:durableId="394814106">
    <w:abstractNumId w:val="22"/>
  </w:num>
  <w:num w:numId="14" w16cid:durableId="1609464551">
    <w:abstractNumId w:val="4"/>
  </w:num>
  <w:num w:numId="15" w16cid:durableId="994644182">
    <w:abstractNumId w:val="9"/>
  </w:num>
  <w:num w:numId="16" w16cid:durableId="1274938772">
    <w:abstractNumId w:val="12"/>
  </w:num>
  <w:num w:numId="17" w16cid:durableId="1631592446">
    <w:abstractNumId w:val="3"/>
  </w:num>
  <w:num w:numId="18" w16cid:durableId="1202206695">
    <w:abstractNumId w:val="5"/>
  </w:num>
  <w:num w:numId="19" w16cid:durableId="934633058">
    <w:abstractNumId w:val="17"/>
  </w:num>
  <w:num w:numId="20" w16cid:durableId="2016809923">
    <w:abstractNumId w:val="22"/>
  </w:num>
  <w:num w:numId="21" w16cid:durableId="1061371187">
    <w:abstractNumId w:val="22"/>
  </w:num>
  <w:num w:numId="22" w16cid:durableId="4791239">
    <w:abstractNumId w:val="19"/>
  </w:num>
  <w:num w:numId="23" w16cid:durableId="742020999">
    <w:abstractNumId w:val="21"/>
  </w:num>
  <w:num w:numId="24" w16cid:durableId="879902868">
    <w:abstractNumId w:val="16"/>
  </w:num>
  <w:num w:numId="25" w16cid:durableId="1039820805">
    <w:abstractNumId w:val="13"/>
  </w:num>
  <w:num w:numId="26" w16cid:durableId="853885267">
    <w:abstractNumId w:val="14"/>
  </w:num>
  <w:num w:numId="27" w16cid:durableId="1803889680">
    <w:abstractNumId w:val="8"/>
  </w:num>
  <w:num w:numId="28" w16cid:durableId="20290160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05649"/>
    <w:rsid w:val="0001362B"/>
    <w:rsid w:val="000346D2"/>
    <w:rsid w:val="000358D1"/>
    <w:rsid w:val="00063D57"/>
    <w:rsid w:val="0007743B"/>
    <w:rsid w:val="000817C9"/>
    <w:rsid w:val="00091258"/>
    <w:rsid w:val="00093BAC"/>
    <w:rsid w:val="00097F43"/>
    <w:rsid w:val="000A1F42"/>
    <w:rsid w:val="000C6899"/>
    <w:rsid w:val="001136B8"/>
    <w:rsid w:val="0013157C"/>
    <w:rsid w:val="00143087"/>
    <w:rsid w:val="00150666"/>
    <w:rsid w:val="00150CC1"/>
    <w:rsid w:val="00190105"/>
    <w:rsid w:val="00193CBF"/>
    <w:rsid w:val="001B0403"/>
    <w:rsid w:val="001D0890"/>
    <w:rsid w:val="001E4F30"/>
    <w:rsid w:val="001F663F"/>
    <w:rsid w:val="001F7D36"/>
    <w:rsid w:val="00206E1F"/>
    <w:rsid w:val="00211F69"/>
    <w:rsid w:val="002160C1"/>
    <w:rsid w:val="00236198"/>
    <w:rsid w:val="00242B70"/>
    <w:rsid w:val="0024593F"/>
    <w:rsid w:val="00247898"/>
    <w:rsid w:val="00254CBE"/>
    <w:rsid w:val="00270678"/>
    <w:rsid w:val="00283F52"/>
    <w:rsid w:val="00286873"/>
    <w:rsid w:val="002922C4"/>
    <w:rsid w:val="00295726"/>
    <w:rsid w:val="002A5E27"/>
    <w:rsid w:val="002B20C5"/>
    <w:rsid w:val="002D2CE1"/>
    <w:rsid w:val="002D4980"/>
    <w:rsid w:val="002D5541"/>
    <w:rsid w:val="002E160B"/>
    <w:rsid w:val="002F42E6"/>
    <w:rsid w:val="002F4699"/>
    <w:rsid w:val="00300284"/>
    <w:rsid w:val="003356F6"/>
    <w:rsid w:val="003372D3"/>
    <w:rsid w:val="00347321"/>
    <w:rsid w:val="00357CA8"/>
    <w:rsid w:val="0036265C"/>
    <w:rsid w:val="003860D3"/>
    <w:rsid w:val="003871B6"/>
    <w:rsid w:val="0039103B"/>
    <w:rsid w:val="00394FA1"/>
    <w:rsid w:val="003A1E39"/>
    <w:rsid w:val="003A7F9B"/>
    <w:rsid w:val="003B1702"/>
    <w:rsid w:val="003B7275"/>
    <w:rsid w:val="003F4C26"/>
    <w:rsid w:val="0040104C"/>
    <w:rsid w:val="00410F5F"/>
    <w:rsid w:val="00445A8C"/>
    <w:rsid w:val="00446500"/>
    <w:rsid w:val="00463064"/>
    <w:rsid w:val="00472D83"/>
    <w:rsid w:val="0048326E"/>
    <w:rsid w:val="0048609D"/>
    <w:rsid w:val="00486BAC"/>
    <w:rsid w:val="00491CC1"/>
    <w:rsid w:val="004A7870"/>
    <w:rsid w:val="004D2D65"/>
    <w:rsid w:val="004E6C9A"/>
    <w:rsid w:val="004F7718"/>
    <w:rsid w:val="00500DA2"/>
    <w:rsid w:val="00525AFF"/>
    <w:rsid w:val="00537797"/>
    <w:rsid w:val="00545886"/>
    <w:rsid w:val="00555585"/>
    <w:rsid w:val="005613E4"/>
    <w:rsid w:val="00571FC4"/>
    <w:rsid w:val="005858B2"/>
    <w:rsid w:val="00593280"/>
    <w:rsid w:val="00597D35"/>
    <w:rsid w:val="005A3F8C"/>
    <w:rsid w:val="005D021A"/>
    <w:rsid w:val="00627AB0"/>
    <w:rsid w:val="00631C6F"/>
    <w:rsid w:val="0063291D"/>
    <w:rsid w:val="0063574A"/>
    <w:rsid w:val="00640B91"/>
    <w:rsid w:val="00645AF9"/>
    <w:rsid w:val="006513DD"/>
    <w:rsid w:val="00671E44"/>
    <w:rsid w:val="006926F3"/>
    <w:rsid w:val="0069445A"/>
    <w:rsid w:val="006B1373"/>
    <w:rsid w:val="006D324F"/>
    <w:rsid w:val="006F37E4"/>
    <w:rsid w:val="006F37FA"/>
    <w:rsid w:val="00712834"/>
    <w:rsid w:val="00716C93"/>
    <w:rsid w:val="0072191C"/>
    <w:rsid w:val="00732741"/>
    <w:rsid w:val="00740B9F"/>
    <w:rsid w:val="0074590A"/>
    <w:rsid w:val="00783AE6"/>
    <w:rsid w:val="00797B3F"/>
    <w:rsid w:val="007C6B66"/>
    <w:rsid w:val="007D4C1D"/>
    <w:rsid w:val="007F5BE8"/>
    <w:rsid w:val="0080077F"/>
    <w:rsid w:val="00804367"/>
    <w:rsid w:val="0081017F"/>
    <w:rsid w:val="008572C2"/>
    <w:rsid w:val="00872C36"/>
    <w:rsid w:val="00874011"/>
    <w:rsid w:val="00884996"/>
    <w:rsid w:val="008942D4"/>
    <w:rsid w:val="00894B23"/>
    <w:rsid w:val="008A597D"/>
    <w:rsid w:val="008D0217"/>
    <w:rsid w:val="008D40CE"/>
    <w:rsid w:val="008F5E9E"/>
    <w:rsid w:val="008F6FBF"/>
    <w:rsid w:val="009029D5"/>
    <w:rsid w:val="009075F6"/>
    <w:rsid w:val="00930725"/>
    <w:rsid w:val="0093266F"/>
    <w:rsid w:val="00933AFB"/>
    <w:rsid w:val="00934EDD"/>
    <w:rsid w:val="009427AB"/>
    <w:rsid w:val="0094445F"/>
    <w:rsid w:val="00953AE9"/>
    <w:rsid w:val="0095579F"/>
    <w:rsid w:val="009662F3"/>
    <w:rsid w:val="00967902"/>
    <w:rsid w:val="00986EFC"/>
    <w:rsid w:val="009A291F"/>
    <w:rsid w:val="009B2233"/>
    <w:rsid w:val="009B3AA3"/>
    <w:rsid w:val="009C6A0C"/>
    <w:rsid w:val="009D6139"/>
    <w:rsid w:val="00A12200"/>
    <w:rsid w:val="00A22BAC"/>
    <w:rsid w:val="00A3793A"/>
    <w:rsid w:val="00A37ECD"/>
    <w:rsid w:val="00A41A27"/>
    <w:rsid w:val="00A50719"/>
    <w:rsid w:val="00A72D7B"/>
    <w:rsid w:val="00A763B7"/>
    <w:rsid w:val="00A80FDC"/>
    <w:rsid w:val="00A82910"/>
    <w:rsid w:val="00A93481"/>
    <w:rsid w:val="00AC5007"/>
    <w:rsid w:val="00AD17B6"/>
    <w:rsid w:val="00AD4051"/>
    <w:rsid w:val="00AF19B4"/>
    <w:rsid w:val="00AF6332"/>
    <w:rsid w:val="00AF6B06"/>
    <w:rsid w:val="00AF79E6"/>
    <w:rsid w:val="00B2776D"/>
    <w:rsid w:val="00B32C08"/>
    <w:rsid w:val="00B46D71"/>
    <w:rsid w:val="00B70BA7"/>
    <w:rsid w:val="00B849B5"/>
    <w:rsid w:val="00B85CB3"/>
    <w:rsid w:val="00BC2229"/>
    <w:rsid w:val="00BC5736"/>
    <w:rsid w:val="00BC62E9"/>
    <w:rsid w:val="00BD2891"/>
    <w:rsid w:val="00BF7260"/>
    <w:rsid w:val="00C032FC"/>
    <w:rsid w:val="00C10165"/>
    <w:rsid w:val="00C10BD8"/>
    <w:rsid w:val="00C206AF"/>
    <w:rsid w:val="00C35E29"/>
    <w:rsid w:val="00C44BC7"/>
    <w:rsid w:val="00C503E4"/>
    <w:rsid w:val="00C75141"/>
    <w:rsid w:val="00C75E24"/>
    <w:rsid w:val="00C83DEF"/>
    <w:rsid w:val="00C9046D"/>
    <w:rsid w:val="00CA58C5"/>
    <w:rsid w:val="00CA62F9"/>
    <w:rsid w:val="00CB17FD"/>
    <w:rsid w:val="00CC3FF4"/>
    <w:rsid w:val="00CD0E19"/>
    <w:rsid w:val="00CD2710"/>
    <w:rsid w:val="00CF39B5"/>
    <w:rsid w:val="00CF5315"/>
    <w:rsid w:val="00D00311"/>
    <w:rsid w:val="00D026AA"/>
    <w:rsid w:val="00D20996"/>
    <w:rsid w:val="00D20F4E"/>
    <w:rsid w:val="00D21A8C"/>
    <w:rsid w:val="00D402FD"/>
    <w:rsid w:val="00D44844"/>
    <w:rsid w:val="00D47227"/>
    <w:rsid w:val="00D62AEA"/>
    <w:rsid w:val="00D652FA"/>
    <w:rsid w:val="00D67D2B"/>
    <w:rsid w:val="00D7252F"/>
    <w:rsid w:val="00D76FDF"/>
    <w:rsid w:val="00D909DF"/>
    <w:rsid w:val="00DC51CC"/>
    <w:rsid w:val="00DE518F"/>
    <w:rsid w:val="00DE61F5"/>
    <w:rsid w:val="00E061BD"/>
    <w:rsid w:val="00E12A91"/>
    <w:rsid w:val="00E469BC"/>
    <w:rsid w:val="00E5055D"/>
    <w:rsid w:val="00E5107E"/>
    <w:rsid w:val="00E604E6"/>
    <w:rsid w:val="00E627E1"/>
    <w:rsid w:val="00E81B36"/>
    <w:rsid w:val="00E934AD"/>
    <w:rsid w:val="00F02B6F"/>
    <w:rsid w:val="00F02D9A"/>
    <w:rsid w:val="00F06298"/>
    <w:rsid w:val="00F07316"/>
    <w:rsid w:val="00F20E95"/>
    <w:rsid w:val="00F23C9B"/>
    <w:rsid w:val="00F360E9"/>
    <w:rsid w:val="00F37849"/>
    <w:rsid w:val="00F6773B"/>
    <w:rsid w:val="00F67A76"/>
    <w:rsid w:val="00F70F8C"/>
    <w:rsid w:val="00F81235"/>
    <w:rsid w:val="00F82CB6"/>
    <w:rsid w:val="00F95225"/>
    <w:rsid w:val="00FA013E"/>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CFD217"/>
  <w15:docId w15:val="{8CFC13B6-6CF1-46DF-A93C-601F6B52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F69"/>
    <w:pPr>
      <w:keepLines/>
      <w:widowControl w:val="0"/>
      <w:spacing w:after="120" w:line="240" w:lineRule="atLeast"/>
      <w:ind w:left="720"/>
    </w:pPr>
    <w:rPr>
      <w:rFonts w:ascii="Arial" w:hAnsi="Arial" w:cs="Arial"/>
      <w:lang w:val="sr-Latn-RS" w:eastAsia="sr-Latn-CS"/>
    </w:rPr>
  </w:style>
  <w:style w:type="paragraph" w:styleId="Heading1">
    <w:name w:val="heading 1"/>
    <w:basedOn w:val="Normal"/>
    <w:next w:val="Normal"/>
    <w:qFormat/>
    <w:pPr>
      <w:keepNext/>
      <w:numPr>
        <w:numId w:val="21"/>
      </w:numPr>
      <w:spacing w:before="120" w:after="60"/>
      <w:outlineLvl w:val="0"/>
    </w:pPr>
    <w:rPr>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jc w:val="both"/>
    </w:pPr>
    <w:rPr>
      <w:color w:val="000000"/>
      <w:lang w:val="en-AU"/>
    </w:rPr>
  </w:style>
  <w:style w:type="paragraph" w:styleId="Title">
    <w:name w:val="Title"/>
    <w:basedOn w:val="Normal"/>
    <w:next w:val="Normal"/>
    <w:qFormat/>
    <w:pPr>
      <w:spacing w:line="240" w:lineRule="auto"/>
      <w:jc w:val="center"/>
    </w:pPr>
    <w:rPr>
      <w:b/>
      <w:bCs/>
      <w:sz w:val="36"/>
      <w:szCs w:val="36"/>
    </w:rPr>
  </w:style>
  <w:style w:type="paragraph" w:styleId="Subtitle">
    <w:name w:val="Subtitle"/>
    <w:basedOn w:val="Normal"/>
    <w:qFormat/>
    <w:pPr>
      <w:spacing w:after="60"/>
      <w:jc w:val="center"/>
    </w:pPr>
    <w:rPr>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ind w:left="0"/>
    </w:pPr>
    <w:rPr>
      <w:rFonts w:asciiTheme="minorHAnsi" w:hAnsiTheme="minorHAnsi" w:cstheme="minorHAnsi"/>
      <w:b/>
      <w:bCs/>
      <w:caps/>
    </w:rPr>
  </w:style>
  <w:style w:type="paragraph" w:styleId="TOC2">
    <w:name w:val="toc 2"/>
    <w:basedOn w:val="Normal"/>
    <w:next w:val="Normal"/>
    <w:uiPriority w:val="39"/>
    <w:pPr>
      <w:spacing w:after="0"/>
      <w:ind w:left="200"/>
    </w:pPr>
    <w:rPr>
      <w:rFonts w:asciiTheme="minorHAnsi" w:hAnsiTheme="minorHAnsi" w:cstheme="minorHAnsi"/>
      <w:smallCaps/>
    </w:rPr>
  </w:style>
  <w:style w:type="paragraph" w:styleId="TOC3">
    <w:name w:val="toc 3"/>
    <w:basedOn w:val="Normal"/>
    <w:next w:val="Normal"/>
    <w:semiHidden/>
    <w:pPr>
      <w:spacing w:after="0"/>
      <w:ind w:left="400"/>
    </w:pPr>
    <w:rPr>
      <w:rFonts w:asciiTheme="minorHAnsi" w:hAnsiTheme="minorHAnsi" w:cstheme="minorHAnsi"/>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style>
  <w:style w:type="paragraph" w:styleId="BodyText">
    <w:name w:val="Body Text"/>
    <w:basedOn w:val="Normal"/>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spacing w:after="0"/>
      <w:ind w:left="600"/>
    </w:pPr>
    <w:rPr>
      <w:rFonts w:asciiTheme="minorHAnsi" w:hAnsiTheme="minorHAnsi" w:cstheme="minorHAnsi"/>
      <w:sz w:val="18"/>
      <w:szCs w:val="18"/>
    </w:rPr>
  </w:style>
  <w:style w:type="paragraph" w:styleId="TOC5">
    <w:name w:val="toc 5"/>
    <w:basedOn w:val="Normal"/>
    <w:next w:val="Normal"/>
    <w:autoRedefine/>
    <w:semiHidden/>
    <w:pPr>
      <w:spacing w:after="0"/>
      <w:ind w:left="800"/>
    </w:pPr>
    <w:rPr>
      <w:rFonts w:asciiTheme="minorHAnsi" w:hAnsiTheme="minorHAnsi" w:cstheme="minorHAnsi"/>
      <w:sz w:val="18"/>
      <w:szCs w:val="18"/>
    </w:rPr>
  </w:style>
  <w:style w:type="paragraph" w:styleId="TOC6">
    <w:name w:val="toc 6"/>
    <w:basedOn w:val="Normal"/>
    <w:next w:val="Normal"/>
    <w:autoRedefine/>
    <w:semiHidden/>
    <w:pPr>
      <w:spacing w:after="0"/>
      <w:ind w:left="1000"/>
    </w:pPr>
    <w:rPr>
      <w:rFonts w:asciiTheme="minorHAnsi" w:hAnsiTheme="minorHAnsi" w:cstheme="minorHAnsi"/>
      <w:sz w:val="18"/>
      <w:szCs w:val="18"/>
    </w:rPr>
  </w:style>
  <w:style w:type="paragraph" w:styleId="TOC7">
    <w:name w:val="toc 7"/>
    <w:basedOn w:val="Normal"/>
    <w:next w:val="Normal"/>
    <w:autoRedefine/>
    <w:semiHidden/>
    <w:pPr>
      <w:spacing w:after="0"/>
      <w:ind w:left="1200"/>
    </w:pPr>
    <w:rPr>
      <w:rFonts w:asciiTheme="minorHAnsi" w:hAnsiTheme="minorHAnsi" w:cstheme="minorHAnsi"/>
      <w:sz w:val="18"/>
      <w:szCs w:val="18"/>
    </w:rPr>
  </w:style>
  <w:style w:type="paragraph" w:styleId="TOC8">
    <w:name w:val="toc 8"/>
    <w:basedOn w:val="Normal"/>
    <w:next w:val="Normal"/>
    <w:autoRedefine/>
    <w:semiHidden/>
    <w:pPr>
      <w:spacing w:after="0"/>
      <w:ind w:left="1400"/>
    </w:pPr>
    <w:rPr>
      <w:rFonts w:asciiTheme="minorHAnsi" w:hAnsiTheme="minorHAnsi" w:cstheme="minorHAnsi"/>
      <w:sz w:val="18"/>
      <w:szCs w:val="18"/>
    </w:rPr>
  </w:style>
  <w:style w:type="paragraph" w:styleId="TOC9">
    <w:name w:val="toc 9"/>
    <w:basedOn w:val="Normal"/>
    <w:next w:val="Normal"/>
    <w:autoRedefine/>
    <w:semiHidden/>
    <w:pPr>
      <w:spacing w:after="0"/>
      <w:ind w:left="1600"/>
    </w:pPr>
    <w:rPr>
      <w:rFonts w:asciiTheme="minorHAnsi" w:hAnsiTheme="minorHAnsi" w:cstheme="minorHAnsi"/>
      <w:sz w:val="18"/>
      <w:szCs w:val="18"/>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NormalWeb">
    <w:name w:val="Normal (Web)"/>
    <w:basedOn w:val="Normal"/>
    <w:uiPriority w:val="99"/>
    <w:semiHidden/>
    <w:unhideWhenUsed/>
    <w:rsid w:val="00AD4051"/>
    <w:pPr>
      <w:widowControl/>
      <w:spacing w:before="100" w:beforeAutospacing="1" w:after="100" w:afterAutospacing="1" w:line="240" w:lineRule="auto"/>
    </w:pPr>
    <w:rPr>
      <w:sz w:val="24"/>
      <w:szCs w:val="24"/>
      <w:lang w:eastAsia="en-US"/>
    </w:rPr>
  </w:style>
  <w:style w:type="paragraph" w:styleId="NoSpacing">
    <w:name w:val="No Spacing"/>
    <w:uiPriority w:val="1"/>
    <w:qFormat/>
    <w:rsid w:val="006D324F"/>
    <w:pPr>
      <w:widowControl w:val="0"/>
    </w:pPr>
    <w:rPr>
      <w:lang w:eastAsia="sr-Latn-CS"/>
    </w:rPr>
  </w:style>
  <w:style w:type="paragraph" w:customStyle="1" w:styleId="messagelistitem6a4fb">
    <w:name w:val="messagelistitem__6a4fb"/>
    <w:basedOn w:val="Normal"/>
    <w:rsid w:val="00E12A91"/>
    <w:pPr>
      <w:widowControl/>
      <w:spacing w:before="100" w:beforeAutospacing="1" w:after="100" w:afterAutospacing="1" w:line="240" w:lineRule="auto"/>
    </w:pPr>
    <w:rPr>
      <w:sz w:val="24"/>
      <w:szCs w:val="24"/>
      <w:lang w:eastAsia="en-US"/>
    </w:rPr>
  </w:style>
  <w:style w:type="character" w:customStyle="1" w:styleId="latin24compacttimestamp21614">
    <w:name w:val="latin24compacttimestamp__21614"/>
    <w:basedOn w:val="DefaultParagraphFont"/>
    <w:rsid w:val="00E12A91"/>
  </w:style>
  <w:style w:type="paragraph" w:styleId="ListParagraph">
    <w:name w:val="List Paragraph"/>
    <w:basedOn w:val="Normal"/>
    <w:uiPriority w:val="34"/>
    <w:qFormat/>
    <w:rsid w:val="00211F6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1084">
      <w:bodyDiv w:val="1"/>
      <w:marLeft w:val="0"/>
      <w:marRight w:val="0"/>
      <w:marTop w:val="0"/>
      <w:marBottom w:val="0"/>
      <w:divBdr>
        <w:top w:val="none" w:sz="0" w:space="0" w:color="auto"/>
        <w:left w:val="none" w:sz="0" w:space="0" w:color="auto"/>
        <w:bottom w:val="none" w:sz="0" w:space="0" w:color="auto"/>
        <w:right w:val="none" w:sz="0" w:space="0" w:color="auto"/>
      </w:divBdr>
    </w:div>
    <w:div w:id="144712556">
      <w:bodyDiv w:val="1"/>
      <w:marLeft w:val="0"/>
      <w:marRight w:val="0"/>
      <w:marTop w:val="0"/>
      <w:marBottom w:val="0"/>
      <w:divBdr>
        <w:top w:val="none" w:sz="0" w:space="0" w:color="auto"/>
        <w:left w:val="none" w:sz="0" w:space="0" w:color="auto"/>
        <w:bottom w:val="none" w:sz="0" w:space="0" w:color="auto"/>
        <w:right w:val="none" w:sz="0" w:space="0" w:color="auto"/>
      </w:divBdr>
      <w:divsChild>
        <w:div w:id="823622485">
          <w:marLeft w:val="0"/>
          <w:marRight w:val="0"/>
          <w:marTop w:val="0"/>
          <w:marBottom w:val="0"/>
          <w:divBdr>
            <w:top w:val="none" w:sz="0" w:space="0" w:color="auto"/>
            <w:left w:val="none" w:sz="0" w:space="0" w:color="auto"/>
            <w:bottom w:val="none" w:sz="0" w:space="0" w:color="auto"/>
            <w:right w:val="none" w:sz="0" w:space="0" w:color="auto"/>
          </w:divBdr>
          <w:divsChild>
            <w:div w:id="1190879490">
              <w:marLeft w:val="0"/>
              <w:marRight w:val="0"/>
              <w:marTop w:val="0"/>
              <w:marBottom w:val="0"/>
              <w:divBdr>
                <w:top w:val="none" w:sz="0" w:space="0" w:color="auto"/>
                <w:left w:val="none" w:sz="0" w:space="0" w:color="auto"/>
                <w:bottom w:val="none" w:sz="0" w:space="0" w:color="auto"/>
                <w:right w:val="none" w:sz="0" w:space="0" w:color="auto"/>
              </w:divBdr>
              <w:divsChild>
                <w:div w:id="10550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3223">
      <w:bodyDiv w:val="1"/>
      <w:marLeft w:val="0"/>
      <w:marRight w:val="0"/>
      <w:marTop w:val="0"/>
      <w:marBottom w:val="0"/>
      <w:divBdr>
        <w:top w:val="none" w:sz="0" w:space="0" w:color="auto"/>
        <w:left w:val="none" w:sz="0" w:space="0" w:color="auto"/>
        <w:bottom w:val="none" w:sz="0" w:space="0" w:color="auto"/>
        <w:right w:val="none" w:sz="0" w:space="0" w:color="auto"/>
      </w:divBdr>
      <w:divsChild>
        <w:div w:id="1270429695">
          <w:marLeft w:val="0"/>
          <w:marRight w:val="0"/>
          <w:marTop w:val="0"/>
          <w:marBottom w:val="0"/>
          <w:divBdr>
            <w:top w:val="none" w:sz="0" w:space="0" w:color="auto"/>
            <w:left w:val="none" w:sz="0" w:space="0" w:color="auto"/>
            <w:bottom w:val="none" w:sz="0" w:space="0" w:color="auto"/>
            <w:right w:val="none" w:sz="0" w:space="0" w:color="auto"/>
          </w:divBdr>
          <w:divsChild>
            <w:div w:id="803307487">
              <w:marLeft w:val="0"/>
              <w:marRight w:val="0"/>
              <w:marTop w:val="0"/>
              <w:marBottom w:val="0"/>
              <w:divBdr>
                <w:top w:val="none" w:sz="0" w:space="0" w:color="auto"/>
                <w:left w:val="none" w:sz="0" w:space="0" w:color="auto"/>
                <w:bottom w:val="none" w:sz="0" w:space="0" w:color="auto"/>
                <w:right w:val="none" w:sz="0" w:space="0" w:color="auto"/>
              </w:divBdr>
              <w:divsChild>
                <w:div w:id="6018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3338">
          <w:marLeft w:val="0"/>
          <w:marRight w:val="0"/>
          <w:marTop w:val="0"/>
          <w:marBottom w:val="0"/>
          <w:divBdr>
            <w:top w:val="none" w:sz="0" w:space="0" w:color="auto"/>
            <w:left w:val="none" w:sz="0" w:space="0" w:color="auto"/>
            <w:bottom w:val="none" w:sz="0" w:space="0" w:color="auto"/>
            <w:right w:val="none" w:sz="0" w:space="0" w:color="auto"/>
          </w:divBdr>
          <w:divsChild>
            <w:div w:id="1097485464">
              <w:marLeft w:val="0"/>
              <w:marRight w:val="0"/>
              <w:marTop w:val="0"/>
              <w:marBottom w:val="0"/>
              <w:divBdr>
                <w:top w:val="none" w:sz="0" w:space="0" w:color="auto"/>
                <w:left w:val="none" w:sz="0" w:space="0" w:color="auto"/>
                <w:bottom w:val="none" w:sz="0" w:space="0" w:color="auto"/>
                <w:right w:val="none" w:sz="0" w:space="0" w:color="auto"/>
              </w:divBdr>
              <w:divsChild>
                <w:div w:id="10959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97983">
      <w:bodyDiv w:val="1"/>
      <w:marLeft w:val="0"/>
      <w:marRight w:val="0"/>
      <w:marTop w:val="0"/>
      <w:marBottom w:val="0"/>
      <w:divBdr>
        <w:top w:val="none" w:sz="0" w:space="0" w:color="auto"/>
        <w:left w:val="none" w:sz="0" w:space="0" w:color="auto"/>
        <w:bottom w:val="none" w:sz="0" w:space="0" w:color="auto"/>
        <w:right w:val="none" w:sz="0" w:space="0" w:color="auto"/>
      </w:divBdr>
      <w:divsChild>
        <w:div w:id="760028353">
          <w:marLeft w:val="0"/>
          <w:marRight w:val="0"/>
          <w:marTop w:val="0"/>
          <w:marBottom w:val="0"/>
          <w:divBdr>
            <w:top w:val="none" w:sz="0" w:space="0" w:color="auto"/>
            <w:left w:val="none" w:sz="0" w:space="0" w:color="auto"/>
            <w:bottom w:val="none" w:sz="0" w:space="0" w:color="auto"/>
            <w:right w:val="none" w:sz="0" w:space="0" w:color="auto"/>
          </w:divBdr>
          <w:divsChild>
            <w:div w:id="1019895832">
              <w:marLeft w:val="0"/>
              <w:marRight w:val="0"/>
              <w:marTop w:val="0"/>
              <w:marBottom w:val="0"/>
              <w:divBdr>
                <w:top w:val="none" w:sz="0" w:space="0" w:color="auto"/>
                <w:left w:val="none" w:sz="0" w:space="0" w:color="auto"/>
                <w:bottom w:val="none" w:sz="0" w:space="0" w:color="auto"/>
                <w:right w:val="none" w:sz="0" w:space="0" w:color="auto"/>
              </w:divBdr>
              <w:divsChild>
                <w:div w:id="17934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7821">
          <w:marLeft w:val="0"/>
          <w:marRight w:val="0"/>
          <w:marTop w:val="0"/>
          <w:marBottom w:val="0"/>
          <w:divBdr>
            <w:top w:val="none" w:sz="0" w:space="0" w:color="auto"/>
            <w:left w:val="none" w:sz="0" w:space="0" w:color="auto"/>
            <w:bottom w:val="none" w:sz="0" w:space="0" w:color="auto"/>
            <w:right w:val="none" w:sz="0" w:space="0" w:color="auto"/>
          </w:divBdr>
          <w:divsChild>
            <w:div w:id="1062751280">
              <w:marLeft w:val="0"/>
              <w:marRight w:val="0"/>
              <w:marTop w:val="0"/>
              <w:marBottom w:val="0"/>
              <w:divBdr>
                <w:top w:val="none" w:sz="0" w:space="0" w:color="auto"/>
                <w:left w:val="none" w:sz="0" w:space="0" w:color="auto"/>
                <w:bottom w:val="none" w:sz="0" w:space="0" w:color="auto"/>
                <w:right w:val="none" w:sz="0" w:space="0" w:color="auto"/>
              </w:divBdr>
              <w:divsChild>
                <w:div w:id="7778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40138">
      <w:bodyDiv w:val="1"/>
      <w:marLeft w:val="0"/>
      <w:marRight w:val="0"/>
      <w:marTop w:val="0"/>
      <w:marBottom w:val="0"/>
      <w:divBdr>
        <w:top w:val="none" w:sz="0" w:space="0" w:color="auto"/>
        <w:left w:val="none" w:sz="0" w:space="0" w:color="auto"/>
        <w:bottom w:val="none" w:sz="0" w:space="0" w:color="auto"/>
        <w:right w:val="none" w:sz="0" w:space="0" w:color="auto"/>
      </w:divBdr>
      <w:divsChild>
        <w:div w:id="311103804">
          <w:marLeft w:val="0"/>
          <w:marRight w:val="0"/>
          <w:marTop w:val="0"/>
          <w:marBottom w:val="0"/>
          <w:divBdr>
            <w:top w:val="none" w:sz="0" w:space="0" w:color="auto"/>
            <w:left w:val="none" w:sz="0" w:space="0" w:color="auto"/>
            <w:bottom w:val="none" w:sz="0" w:space="0" w:color="auto"/>
            <w:right w:val="none" w:sz="0" w:space="0" w:color="auto"/>
          </w:divBdr>
          <w:divsChild>
            <w:div w:id="930821574">
              <w:marLeft w:val="0"/>
              <w:marRight w:val="0"/>
              <w:marTop w:val="0"/>
              <w:marBottom w:val="0"/>
              <w:divBdr>
                <w:top w:val="none" w:sz="0" w:space="0" w:color="auto"/>
                <w:left w:val="none" w:sz="0" w:space="0" w:color="auto"/>
                <w:bottom w:val="none" w:sz="0" w:space="0" w:color="auto"/>
                <w:right w:val="none" w:sz="0" w:space="0" w:color="auto"/>
              </w:divBdr>
              <w:divsChild>
                <w:div w:id="14792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2121">
          <w:marLeft w:val="0"/>
          <w:marRight w:val="0"/>
          <w:marTop w:val="0"/>
          <w:marBottom w:val="0"/>
          <w:divBdr>
            <w:top w:val="none" w:sz="0" w:space="0" w:color="auto"/>
            <w:left w:val="none" w:sz="0" w:space="0" w:color="auto"/>
            <w:bottom w:val="none" w:sz="0" w:space="0" w:color="auto"/>
            <w:right w:val="none" w:sz="0" w:space="0" w:color="auto"/>
          </w:divBdr>
          <w:divsChild>
            <w:div w:id="942300473">
              <w:marLeft w:val="0"/>
              <w:marRight w:val="0"/>
              <w:marTop w:val="0"/>
              <w:marBottom w:val="0"/>
              <w:divBdr>
                <w:top w:val="none" w:sz="0" w:space="0" w:color="auto"/>
                <w:left w:val="none" w:sz="0" w:space="0" w:color="auto"/>
                <w:bottom w:val="none" w:sz="0" w:space="0" w:color="auto"/>
                <w:right w:val="none" w:sz="0" w:space="0" w:color="auto"/>
              </w:divBdr>
              <w:divsChild>
                <w:div w:id="6607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0853">
      <w:bodyDiv w:val="1"/>
      <w:marLeft w:val="0"/>
      <w:marRight w:val="0"/>
      <w:marTop w:val="0"/>
      <w:marBottom w:val="0"/>
      <w:divBdr>
        <w:top w:val="none" w:sz="0" w:space="0" w:color="auto"/>
        <w:left w:val="none" w:sz="0" w:space="0" w:color="auto"/>
        <w:bottom w:val="none" w:sz="0" w:space="0" w:color="auto"/>
        <w:right w:val="none" w:sz="0" w:space="0" w:color="auto"/>
      </w:divBdr>
    </w:div>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5D948-B62B-44DD-8EC8-497C1D0E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TotalTime>
  <Pages>13</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Vision</vt:lpstr>
    </vt:vector>
  </TitlesOfParts>
  <Company>HP</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Aleksa Ilic</cp:lastModifiedBy>
  <cp:revision>4</cp:revision>
  <cp:lastPrinted>1900-12-31T23:00:00Z</cp:lastPrinted>
  <dcterms:created xsi:type="dcterms:W3CDTF">2024-03-09T19:15:00Z</dcterms:created>
  <dcterms:modified xsi:type="dcterms:W3CDTF">2024-03-09T19:18:00Z</dcterms:modified>
</cp:coreProperties>
</file>